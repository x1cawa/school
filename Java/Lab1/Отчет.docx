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42122EEE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F727A6">
        <w:rPr>
          <w:b/>
          <w:sz w:val="44"/>
        </w:rPr>
        <w:t>1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7647077F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871080">
        <w:rPr>
          <w:b/>
        </w:rPr>
        <w:t>Ходин А</w:t>
      </w:r>
      <w:r>
        <w:rPr>
          <w:b/>
        </w:rPr>
        <w:t>.</w:t>
      </w:r>
      <w:r w:rsidR="00871080">
        <w:rPr>
          <w:b/>
        </w:rPr>
        <w:t>В.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772E39A0" w14:textId="24000A79" w:rsidR="008130F8" w:rsidRDefault="008130F8" w:rsidP="00C56F4B">
      <w:pPr>
        <w:pStyle w:val="2014f5"/>
        <w:outlineLvl w:val="0"/>
      </w:pPr>
    </w:p>
    <w:p w14:paraId="4E9F3ECC" w14:textId="37F15754" w:rsidR="00F727A6" w:rsidRPr="00F727A6" w:rsidRDefault="00F727A6" w:rsidP="00F727A6">
      <w:pPr>
        <w:pStyle w:val="20144"/>
        <w:rPr>
          <w:b/>
          <w:sz w:val="32"/>
        </w:rPr>
      </w:pPr>
      <w:r w:rsidRPr="00F727A6">
        <w:rPr>
          <w:b/>
          <w:sz w:val="32"/>
        </w:rPr>
        <w:lastRenderedPageBreak/>
        <w:t>Задание 1</w:t>
      </w:r>
    </w:p>
    <w:p w14:paraId="52C82C04" w14:textId="77777777" w:rsidR="002961FC" w:rsidRDefault="00F727A6" w:rsidP="00F727A6">
      <w:pPr>
        <w:pStyle w:val="20144"/>
        <w:rPr>
          <w:color w:val="000000"/>
          <w:sz w:val="27"/>
          <w:szCs w:val="27"/>
        </w:rPr>
      </w:pPr>
      <w:r w:rsidRPr="00F727A6">
        <w:rPr>
          <w:b/>
        </w:rPr>
        <w:t xml:space="preserve">Вариант </w:t>
      </w:r>
      <w:r w:rsidR="002961FC" w:rsidRPr="002961FC">
        <w:rPr>
          <w:b/>
        </w:rPr>
        <w:t>1</w:t>
      </w:r>
      <w:proofErr w:type="gramStart"/>
      <w:r w:rsidRPr="00F727A6">
        <w:rPr>
          <w:b/>
        </w:rPr>
        <w:t>:</w:t>
      </w:r>
      <w:r>
        <w:t xml:space="preserve"> </w:t>
      </w:r>
      <w:r w:rsidR="002961FC">
        <w:rPr>
          <w:color w:val="000000"/>
          <w:sz w:val="27"/>
          <w:szCs w:val="27"/>
        </w:rPr>
        <w:t>Создать</w:t>
      </w:r>
      <w:proofErr w:type="gramEnd"/>
      <w:r w:rsidR="002961FC">
        <w:rPr>
          <w:color w:val="000000"/>
          <w:sz w:val="27"/>
          <w:szCs w:val="27"/>
        </w:rPr>
        <w:t xml:space="preserve"> класс </w:t>
      </w:r>
      <w:proofErr w:type="spellStart"/>
      <w:r w:rsidR="002961FC">
        <w:rPr>
          <w:color w:val="000000"/>
          <w:sz w:val="27"/>
          <w:szCs w:val="27"/>
        </w:rPr>
        <w:t>Hello</w:t>
      </w:r>
      <w:proofErr w:type="spellEnd"/>
      <w:r w:rsidR="002961FC">
        <w:rPr>
          <w:color w:val="000000"/>
          <w:sz w:val="27"/>
          <w:szCs w:val="27"/>
        </w:rPr>
        <w:t xml:space="preserve">, который будет приветствовать любого пользователя, используя командную </w:t>
      </w:r>
      <w:proofErr w:type="spellStart"/>
      <w:r w:rsidR="002961FC">
        <w:rPr>
          <w:color w:val="000000"/>
          <w:sz w:val="27"/>
          <w:szCs w:val="27"/>
        </w:rPr>
        <w:t>строку.</w:t>
      </w:r>
    </w:p>
    <w:p w14:paraId="40B00D9A" w14:textId="06CBC819" w:rsidR="00F727A6" w:rsidRPr="00F727A6" w:rsidRDefault="00F727A6" w:rsidP="00F727A6">
      <w:pPr>
        <w:pStyle w:val="20144"/>
        <w:rPr>
          <w:b/>
          <w:color w:val="000000"/>
          <w:sz w:val="27"/>
          <w:szCs w:val="27"/>
        </w:rPr>
      </w:pPr>
      <w:r w:rsidRPr="00F727A6">
        <w:rPr>
          <w:b/>
          <w:color w:val="000000"/>
          <w:sz w:val="27"/>
          <w:szCs w:val="27"/>
        </w:rPr>
        <w:t>Текс</w:t>
      </w:r>
      <w:proofErr w:type="spellEnd"/>
      <w:r w:rsidRPr="00F727A6">
        <w:rPr>
          <w:b/>
          <w:color w:val="000000"/>
          <w:sz w:val="27"/>
          <w:szCs w:val="27"/>
        </w:rPr>
        <w:t>т программы:</w:t>
      </w:r>
    </w:p>
    <w:p w14:paraId="3D06AFDA" w14:textId="3B9EA300" w:rsidR="00F727A6" w:rsidRPr="00F727A6" w:rsidRDefault="00B969EB" w:rsidP="00F727A6">
      <w:pPr>
        <w:pStyle w:val="20144"/>
        <w:ind w:firstLine="0"/>
        <w:rPr>
          <w:color w:val="000000"/>
          <w:sz w:val="27"/>
          <w:szCs w:val="27"/>
          <w:lang w:val="en-US"/>
        </w:rPr>
      </w:pPr>
      <w:r w:rsidRPr="00B969EB">
        <w:rPr>
          <w:color w:val="000000"/>
          <w:sz w:val="27"/>
          <w:szCs w:val="27"/>
          <w:lang w:val="en-US"/>
        </w:rPr>
        <w:drawing>
          <wp:inline distT="0" distB="0" distL="0" distR="0" wp14:anchorId="52FC7351" wp14:editId="39E0CB29">
            <wp:extent cx="2263336" cy="16994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602" w:rsidRPr="00344602">
        <w:rPr>
          <w:color w:val="000000"/>
          <w:sz w:val="27"/>
          <w:szCs w:val="27"/>
          <w:lang w:val="en-US"/>
        </w:rPr>
        <w:drawing>
          <wp:inline distT="0" distB="0" distL="0" distR="0" wp14:anchorId="4FE00AD8" wp14:editId="610CE41F">
            <wp:extent cx="2804403" cy="6858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D363" w14:textId="0B27A7D6" w:rsidR="00F727A6" w:rsidRDefault="00F727A6" w:rsidP="00F727A6">
      <w:pPr>
        <w:pStyle w:val="20144"/>
      </w:pPr>
      <w:r>
        <w:t>Проверка правильности работы:</w:t>
      </w:r>
    </w:p>
    <w:p w14:paraId="54CE588B" w14:textId="2D1E623E" w:rsidR="00F727A6" w:rsidRDefault="00B969EB" w:rsidP="00F727A6">
      <w:pPr>
        <w:pStyle w:val="20144"/>
        <w:ind w:firstLine="0"/>
        <w:jc w:val="center"/>
      </w:pPr>
      <w:r w:rsidRPr="00B969EB">
        <w:drawing>
          <wp:inline distT="0" distB="0" distL="0" distR="0" wp14:anchorId="01AB9C93" wp14:editId="2FA261C9">
            <wp:extent cx="472481" cy="1752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3A20" w14:textId="28A49C05" w:rsidR="00F727A6" w:rsidRDefault="00F727A6" w:rsidP="00F727A6">
      <w:pPr>
        <w:pStyle w:val="20144"/>
      </w:pPr>
      <w:r w:rsidRPr="00F727A6">
        <w:rPr>
          <w:b/>
        </w:rPr>
        <w:t>Вывод</w:t>
      </w:r>
      <w:r>
        <w:t xml:space="preserve">: </w:t>
      </w:r>
      <w:r w:rsidR="00C82DEB">
        <w:t xml:space="preserve">программа </w:t>
      </w:r>
      <w:r w:rsidR="002035D0">
        <w:t>выводит приветствие</w:t>
      </w:r>
      <w:r>
        <w:t>. Программа работает корректно.</w:t>
      </w:r>
    </w:p>
    <w:p w14:paraId="482E7017" w14:textId="77777777" w:rsidR="002035D0" w:rsidRDefault="002035D0">
      <w:pPr>
        <w:rPr>
          <w:b/>
          <w:sz w:val="32"/>
          <w:szCs w:val="32"/>
          <w:lang w:eastAsia="en-US"/>
        </w:rPr>
      </w:pPr>
      <w:r>
        <w:rPr>
          <w:b/>
          <w:sz w:val="32"/>
        </w:rPr>
        <w:br w:type="page"/>
      </w:r>
    </w:p>
    <w:p w14:paraId="636A8570" w14:textId="4E02456E" w:rsidR="00F727A6" w:rsidRPr="00F727A6" w:rsidRDefault="00F727A6" w:rsidP="00F727A6">
      <w:pPr>
        <w:pStyle w:val="20144"/>
        <w:rPr>
          <w:b/>
          <w:sz w:val="32"/>
        </w:rPr>
      </w:pPr>
      <w:r w:rsidRPr="00F727A6">
        <w:rPr>
          <w:b/>
          <w:sz w:val="32"/>
        </w:rPr>
        <w:lastRenderedPageBreak/>
        <w:t>Задание 2:</w:t>
      </w:r>
    </w:p>
    <w:p w14:paraId="088E0A3C" w14:textId="3E9C6154" w:rsidR="00F727A6" w:rsidRPr="0071722E" w:rsidRDefault="00F727A6" w:rsidP="0071722E">
      <w:pPr>
        <w:pStyle w:val="af2"/>
        <w:jc w:val="both"/>
        <w:rPr>
          <w:color w:val="000000"/>
          <w:sz w:val="28"/>
          <w:szCs w:val="28"/>
        </w:rPr>
      </w:pPr>
      <w:r w:rsidRPr="0071722E">
        <w:rPr>
          <w:b/>
          <w:sz w:val="28"/>
          <w:szCs w:val="28"/>
        </w:rPr>
        <w:t xml:space="preserve">Вариант </w:t>
      </w:r>
      <w:r w:rsidR="0071722E" w:rsidRPr="0071722E">
        <w:rPr>
          <w:b/>
          <w:sz w:val="28"/>
          <w:szCs w:val="28"/>
        </w:rPr>
        <w:t>1-4</w:t>
      </w:r>
      <w:proofErr w:type="gramStart"/>
      <w:r w:rsidRPr="0071722E">
        <w:rPr>
          <w:b/>
          <w:sz w:val="28"/>
          <w:szCs w:val="28"/>
        </w:rPr>
        <w:t>:</w:t>
      </w:r>
      <w:r w:rsidRPr="0071722E">
        <w:rPr>
          <w:sz w:val="28"/>
          <w:szCs w:val="28"/>
        </w:rPr>
        <w:t xml:space="preserve"> </w:t>
      </w:r>
      <w:r w:rsidRPr="0071722E">
        <w:rPr>
          <w:color w:val="000000"/>
          <w:sz w:val="28"/>
          <w:szCs w:val="28"/>
        </w:rPr>
        <w:t>Ввести</w:t>
      </w:r>
      <w:proofErr w:type="gramEnd"/>
      <w:r w:rsidRPr="0071722E">
        <w:rPr>
          <w:color w:val="000000"/>
          <w:sz w:val="28"/>
          <w:szCs w:val="28"/>
        </w:rPr>
        <w:t xml:space="preserve"> с консоли n целых чисел и поместить их в массив. На консоль вывести</w:t>
      </w:r>
      <w:r w:rsidR="0071722E" w:rsidRPr="0071722E">
        <w:rPr>
          <w:color w:val="000000"/>
          <w:sz w:val="28"/>
          <w:szCs w:val="28"/>
        </w:rPr>
        <w:t xml:space="preserve"> ч</w:t>
      </w:r>
      <w:r w:rsidR="0071722E" w:rsidRPr="0071722E">
        <w:rPr>
          <w:color w:val="000000"/>
          <w:sz w:val="28"/>
          <w:szCs w:val="28"/>
        </w:rPr>
        <w:t>етные и нечетные числа</w:t>
      </w:r>
      <w:r w:rsidR="0071722E" w:rsidRPr="0071722E">
        <w:rPr>
          <w:color w:val="000000"/>
          <w:sz w:val="28"/>
          <w:szCs w:val="28"/>
        </w:rPr>
        <w:t>, н</w:t>
      </w:r>
      <w:r w:rsidR="0071722E" w:rsidRPr="0071722E">
        <w:rPr>
          <w:color w:val="000000"/>
          <w:sz w:val="28"/>
          <w:szCs w:val="28"/>
        </w:rPr>
        <w:t>аибольшее и наименьшее числ</w:t>
      </w:r>
      <w:r w:rsidR="0071722E" w:rsidRPr="0071722E">
        <w:rPr>
          <w:color w:val="000000"/>
          <w:sz w:val="28"/>
          <w:szCs w:val="28"/>
        </w:rPr>
        <w:t>а, ч</w:t>
      </w:r>
      <w:r w:rsidR="0071722E" w:rsidRPr="0071722E">
        <w:rPr>
          <w:color w:val="000000"/>
          <w:sz w:val="28"/>
          <w:szCs w:val="28"/>
        </w:rPr>
        <w:t>исла, которые делятся на 3 или на 9</w:t>
      </w:r>
      <w:r w:rsidR="0071722E" w:rsidRPr="0071722E">
        <w:rPr>
          <w:color w:val="000000"/>
          <w:sz w:val="28"/>
          <w:szCs w:val="28"/>
        </w:rPr>
        <w:t>, ч</w:t>
      </w:r>
      <w:r w:rsidR="0071722E" w:rsidRPr="0071722E">
        <w:rPr>
          <w:color w:val="000000"/>
          <w:sz w:val="28"/>
          <w:szCs w:val="28"/>
        </w:rPr>
        <w:t>исла, которые делятся на 5 и на 7.</w:t>
      </w:r>
    </w:p>
    <w:p w14:paraId="66875FAE" w14:textId="12183109" w:rsidR="00F727A6" w:rsidRPr="006544A4" w:rsidRDefault="00F727A6" w:rsidP="00F727A6">
      <w:pPr>
        <w:pStyle w:val="20144"/>
        <w:rPr>
          <w:b/>
          <w:color w:val="000000"/>
          <w:szCs w:val="27"/>
        </w:rPr>
      </w:pPr>
      <w:r w:rsidRPr="006544A4">
        <w:rPr>
          <w:b/>
          <w:color w:val="000000"/>
          <w:szCs w:val="27"/>
        </w:rPr>
        <w:t>Текст программы:</w:t>
      </w:r>
    </w:p>
    <w:p w14:paraId="726E71FF" w14:textId="29457C8E" w:rsidR="00F727A6" w:rsidRDefault="0071722E" w:rsidP="00F727A6">
      <w:pPr>
        <w:pStyle w:val="20144"/>
        <w:ind w:firstLine="0"/>
      </w:pPr>
      <w:r w:rsidRPr="0071722E">
        <w:drawing>
          <wp:inline distT="0" distB="0" distL="0" distR="0" wp14:anchorId="54DDB25A" wp14:editId="581009C0">
            <wp:extent cx="3269263" cy="361981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22E">
        <w:drawing>
          <wp:inline distT="0" distB="0" distL="0" distR="0" wp14:anchorId="33E764FD" wp14:editId="4ED700C6">
            <wp:extent cx="2395183" cy="370332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3805" cy="371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1825" w14:textId="326D63E2" w:rsidR="0071722E" w:rsidRDefault="0071722E" w:rsidP="00F727A6">
      <w:pPr>
        <w:pStyle w:val="20144"/>
        <w:ind w:firstLine="0"/>
      </w:pPr>
      <w:r w:rsidRPr="0071722E">
        <w:drawing>
          <wp:inline distT="0" distB="0" distL="0" distR="0" wp14:anchorId="299DA5CD" wp14:editId="1FEE7501">
            <wp:extent cx="3452159" cy="16994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3345" w14:textId="2DF7C2DB" w:rsidR="00F727A6" w:rsidRDefault="00F727A6" w:rsidP="00F727A6">
      <w:pPr>
        <w:pStyle w:val="20144"/>
      </w:pPr>
      <w:r>
        <w:t>Проверка правильности работы:</w:t>
      </w:r>
    </w:p>
    <w:p w14:paraId="4FCAEF7C" w14:textId="0A549EA9" w:rsidR="00F727A6" w:rsidRDefault="00F727A6" w:rsidP="006544A4">
      <w:pPr>
        <w:pStyle w:val="20144"/>
        <w:ind w:firstLine="0"/>
      </w:pPr>
      <w:r>
        <w:lastRenderedPageBreak/>
        <w:t xml:space="preserve"> </w:t>
      </w:r>
      <w:r w:rsidR="0071722E" w:rsidRPr="0071722E">
        <w:drawing>
          <wp:inline distT="0" distB="0" distL="0" distR="0" wp14:anchorId="6B576659" wp14:editId="12FE63F0">
            <wp:extent cx="4465707" cy="2880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87E6" w14:textId="63BEA7F8" w:rsidR="006544A4" w:rsidRPr="006544A4" w:rsidRDefault="006544A4" w:rsidP="00F727A6">
      <w:pPr>
        <w:pStyle w:val="20144"/>
        <w:rPr>
          <w:sz w:val="40"/>
        </w:rPr>
      </w:pPr>
      <w:r w:rsidRPr="006544A4">
        <w:rPr>
          <w:b/>
          <w:color w:val="202122"/>
          <w:szCs w:val="21"/>
          <w:shd w:val="clear" w:color="auto" w:fill="FFFFFF"/>
        </w:rPr>
        <w:t>Вывод</w:t>
      </w:r>
      <w:r w:rsidRPr="006544A4">
        <w:rPr>
          <w:color w:val="202122"/>
          <w:szCs w:val="21"/>
          <w:shd w:val="clear" w:color="auto" w:fill="FFFFFF"/>
        </w:rPr>
        <w:t xml:space="preserve">: </w:t>
      </w:r>
      <w:r w:rsidR="00B766F3">
        <w:rPr>
          <w:color w:val="202122"/>
          <w:szCs w:val="21"/>
          <w:shd w:val="clear" w:color="auto" w:fill="FFFFFF"/>
        </w:rPr>
        <w:t>п</w:t>
      </w:r>
      <w:bookmarkStart w:id="0" w:name="_GoBack"/>
      <w:bookmarkEnd w:id="0"/>
      <w:r w:rsidRPr="006544A4">
        <w:rPr>
          <w:color w:val="202122"/>
          <w:szCs w:val="21"/>
          <w:shd w:val="clear" w:color="auto" w:fill="FFFFFF"/>
        </w:rPr>
        <w:t>рограмма работает корректно.</w:t>
      </w:r>
    </w:p>
    <w:sectPr w:rsidR="006544A4" w:rsidRPr="006544A4" w:rsidSect="008130F8">
      <w:footerReference w:type="even" r:id="rId16"/>
      <w:footerReference w:type="default" r:id="rId17"/>
      <w:headerReference w:type="first" r:id="rId18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31314" w14:textId="77777777" w:rsidR="00406F47" w:rsidRDefault="00406F47">
      <w:r>
        <w:separator/>
      </w:r>
    </w:p>
  </w:endnote>
  <w:endnote w:type="continuationSeparator" w:id="0">
    <w:p w14:paraId="03521196" w14:textId="77777777" w:rsidR="00406F47" w:rsidRDefault="0040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6544A4">
      <w:rPr>
        <w:rStyle w:val="a8"/>
        <w:noProof/>
        <w:sz w:val="24"/>
        <w:szCs w:val="26"/>
      </w:rPr>
      <w:t>2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592FE" w14:textId="77777777" w:rsidR="00406F47" w:rsidRDefault="00406F47">
      <w:r>
        <w:separator/>
      </w:r>
    </w:p>
  </w:footnote>
  <w:footnote w:type="continuationSeparator" w:id="0">
    <w:p w14:paraId="33DADBA8" w14:textId="77777777" w:rsidR="00406F47" w:rsidRDefault="00406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4694"/>
    <w:rsid w:val="001F5AA8"/>
    <w:rsid w:val="001F7F86"/>
    <w:rsid w:val="0020035F"/>
    <w:rsid w:val="00201F5F"/>
    <w:rsid w:val="002035D0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961FC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4602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6F47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4A4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22E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080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66F3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69EB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2DE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27A6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FD7B7-4F5A-42D5-9416-4F94478C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41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11</cp:revision>
  <cp:lastPrinted>2019-12-25T09:19:00Z</cp:lastPrinted>
  <dcterms:created xsi:type="dcterms:W3CDTF">2020-05-07T11:40:00Z</dcterms:created>
  <dcterms:modified xsi:type="dcterms:W3CDTF">2020-05-26T21:48:00Z</dcterms:modified>
</cp:coreProperties>
</file>
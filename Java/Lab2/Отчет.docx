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BD721B9" w:rsidR="000C2054" w:rsidRPr="00CD4B2E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D3FC4">
        <w:rPr>
          <w:b/>
          <w:sz w:val="44"/>
        </w:rPr>
        <w:t>2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2042F064" w:rsidR="000C2054" w:rsidRPr="00CD4B2E" w:rsidRDefault="000C2054" w:rsidP="000C2054">
      <w:pPr>
        <w:rPr>
          <w:sz w:val="32"/>
        </w:rPr>
      </w:pPr>
    </w:p>
    <w:p w14:paraId="430CE965" w14:textId="77777777" w:rsidR="008430B4" w:rsidRPr="00CD4B2E" w:rsidRDefault="008430B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512278EA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D4B2E">
        <w:rPr>
          <w:b/>
        </w:rPr>
        <w:t>Ходин А.В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4495D046" w:rsidR="008130F8" w:rsidRPr="0033411F" w:rsidRDefault="0033411F" w:rsidP="0033411F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571AA0F" w14:textId="6E64DE1A" w:rsidR="0033411F" w:rsidRPr="0033411F" w:rsidRDefault="002F6574" w:rsidP="0033411F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1A605B">
        <w:rPr>
          <w:b/>
          <w:szCs w:val="28"/>
        </w:rPr>
        <w:t>2</w:t>
      </w:r>
      <w:proofErr w:type="gramStart"/>
      <w:r w:rsidR="0033411F" w:rsidRPr="0033411F">
        <w:rPr>
          <w:b/>
          <w:szCs w:val="28"/>
        </w:rPr>
        <w:t>:</w:t>
      </w:r>
      <w:r w:rsidR="0033411F" w:rsidRPr="0033411F">
        <w:rPr>
          <w:szCs w:val="28"/>
        </w:rPr>
        <w:t xml:space="preserve"> </w:t>
      </w:r>
      <w:r w:rsidR="001A605B">
        <w:rPr>
          <w:color w:val="000000"/>
          <w:sz w:val="27"/>
          <w:szCs w:val="27"/>
        </w:rPr>
        <w:t>Ввести</w:t>
      </w:r>
      <w:proofErr w:type="gramEnd"/>
      <w:r w:rsidR="001A605B">
        <w:rPr>
          <w:color w:val="000000"/>
          <w:sz w:val="27"/>
          <w:szCs w:val="27"/>
        </w:rPr>
        <w:t xml:space="preserve"> n строк с консоли. Упорядочить и вывести строки в порядке возрастания (убывания) значений их длины.</w:t>
      </w:r>
    </w:p>
    <w:p w14:paraId="54B55E49" w14:textId="4CEEF18F" w:rsidR="0033411F" w:rsidRPr="0033411F" w:rsidRDefault="0033411F" w:rsidP="0033411F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05B5C907" w14:textId="70F8E76F" w:rsidR="0033411F" w:rsidRDefault="001A605B" w:rsidP="0033411F">
      <w:pPr>
        <w:pStyle w:val="20144"/>
        <w:ind w:firstLine="0"/>
      </w:pPr>
      <w:r w:rsidRPr="001A605B">
        <w:drawing>
          <wp:inline distT="0" distB="0" distL="0" distR="0" wp14:anchorId="17D37075" wp14:editId="258DF7F8">
            <wp:extent cx="4694327" cy="3657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86F" w14:textId="77777777" w:rsidR="0033411F" w:rsidRDefault="0033411F" w:rsidP="0033411F">
      <w:pPr>
        <w:pStyle w:val="20144"/>
      </w:pPr>
      <w:r>
        <w:t>Проверка правильности работы:</w:t>
      </w:r>
    </w:p>
    <w:p w14:paraId="7534403F" w14:textId="04F7F6EC" w:rsidR="0033411F" w:rsidRDefault="001A605B" w:rsidP="001A605B">
      <w:pPr>
        <w:pStyle w:val="20144"/>
        <w:ind w:firstLine="0"/>
      </w:pPr>
      <w:r w:rsidRPr="001A605B">
        <w:drawing>
          <wp:inline distT="0" distB="0" distL="0" distR="0" wp14:anchorId="37C87222" wp14:editId="1FCF573F">
            <wp:extent cx="5159187" cy="5639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CE3" w14:textId="1308453F" w:rsidR="0027695F" w:rsidRDefault="0033411F" w:rsidP="0033411F">
      <w:pPr>
        <w:pStyle w:val="20144"/>
        <w:jc w:val="left"/>
      </w:pPr>
      <w:r w:rsidRPr="0033411F">
        <w:rPr>
          <w:b/>
        </w:rPr>
        <w:t>Вывод:</w:t>
      </w:r>
      <w:r>
        <w:t xml:space="preserve"> В программе нет необходимости указывать количество слов, </w:t>
      </w:r>
      <w:r w:rsidR="007208DC">
        <w:t xml:space="preserve">так как </w:t>
      </w:r>
      <w:r>
        <w:t>программа считывает сразу строку, разделенную пробелами, и анализирует каждое слово. Программа работает корректно.</w:t>
      </w:r>
    </w:p>
    <w:p w14:paraId="3F55501D" w14:textId="77777777" w:rsidR="0027695F" w:rsidRDefault="0027695F">
      <w:pPr>
        <w:rPr>
          <w:sz w:val="28"/>
          <w:szCs w:val="32"/>
          <w:lang w:eastAsia="en-US"/>
        </w:rPr>
      </w:pPr>
      <w:r>
        <w:br w:type="page"/>
      </w:r>
    </w:p>
    <w:p w14:paraId="27923368" w14:textId="2C6F47E1" w:rsidR="0033411F" w:rsidRPr="0033411F" w:rsidRDefault="0033411F" w:rsidP="0033411F">
      <w:pPr>
        <w:pStyle w:val="20144"/>
        <w:spacing w:before="240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2ECAE025" w14:textId="6F6CB6A1" w:rsidR="0033411F" w:rsidRPr="0033411F" w:rsidRDefault="0033411F" w:rsidP="0033411F">
      <w:pPr>
        <w:pStyle w:val="20144"/>
        <w:rPr>
          <w:color w:val="000000"/>
          <w:szCs w:val="28"/>
        </w:rPr>
      </w:pPr>
      <w:r w:rsidRPr="0033411F">
        <w:rPr>
          <w:b/>
          <w:szCs w:val="28"/>
        </w:rPr>
        <w:t>Вариант</w:t>
      </w:r>
      <w:r w:rsidR="00FD3FC4">
        <w:rPr>
          <w:b/>
          <w:szCs w:val="28"/>
        </w:rPr>
        <w:t xml:space="preserve"> </w:t>
      </w:r>
      <w:r w:rsidR="007407A3">
        <w:rPr>
          <w:b/>
          <w:szCs w:val="28"/>
        </w:rPr>
        <w:t>7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7407A3">
        <w:rPr>
          <w:color w:val="000000"/>
          <w:sz w:val="27"/>
          <w:szCs w:val="27"/>
        </w:rPr>
        <w:t>Повернуть</w:t>
      </w:r>
      <w:proofErr w:type="gramEnd"/>
      <w:r w:rsidR="007407A3">
        <w:rPr>
          <w:color w:val="000000"/>
          <w:sz w:val="27"/>
          <w:szCs w:val="27"/>
        </w:rPr>
        <w:t xml:space="preserve"> матрицу на 90 (180, 270) градусов против часовой стрелки.</w:t>
      </w:r>
    </w:p>
    <w:p w14:paraId="3FC11FB5" w14:textId="7B9496E5" w:rsidR="0033411F" w:rsidRPr="00384161" w:rsidRDefault="0033411F" w:rsidP="00384161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0849DF88" w14:textId="6B341E81" w:rsidR="00FD3FC4" w:rsidRDefault="00384161" w:rsidP="00FD3FC4">
      <w:pPr>
        <w:pStyle w:val="20144"/>
        <w:spacing w:line="240" w:lineRule="auto"/>
        <w:ind w:firstLine="0"/>
        <w:jc w:val="left"/>
      </w:pPr>
      <w:r w:rsidRPr="00384161">
        <w:drawing>
          <wp:inline distT="0" distB="0" distL="0" distR="0" wp14:anchorId="1B3AEE1F" wp14:editId="2CD4B7D4">
            <wp:extent cx="3212093" cy="4495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445" cy="45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161">
        <w:drawing>
          <wp:inline distT="0" distB="0" distL="0" distR="0" wp14:anchorId="6794E965" wp14:editId="3080539A">
            <wp:extent cx="3047087" cy="44958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087" cy="4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A22" w14:textId="4AFFE819" w:rsidR="004454FB" w:rsidRDefault="004454FB" w:rsidP="00FD3FC4">
      <w:pPr>
        <w:pStyle w:val="20144"/>
        <w:spacing w:line="240" w:lineRule="auto"/>
        <w:ind w:firstLine="0"/>
        <w:jc w:val="left"/>
      </w:pPr>
      <w:r w:rsidRPr="004454FB">
        <w:drawing>
          <wp:inline distT="0" distB="0" distL="0" distR="0" wp14:anchorId="5677E93D" wp14:editId="513BA10D">
            <wp:extent cx="4480948" cy="272057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C4ED" w14:textId="779E4C08" w:rsidR="004454FB" w:rsidRDefault="004454FB">
      <w:pPr>
        <w:rPr>
          <w:sz w:val="28"/>
          <w:szCs w:val="32"/>
          <w:lang w:eastAsia="en-US"/>
        </w:rPr>
      </w:pPr>
      <w:r>
        <w:br w:type="page"/>
      </w:r>
    </w:p>
    <w:p w14:paraId="0D1530ED" w14:textId="7CDF6DD6" w:rsidR="00FD3FC4" w:rsidRDefault="00FD3FC4" w:rsidP="00FD3FC4">
      <w:pPr>
        <w:pStyle w:val="20144"/>
        <w:jc w:val="left"/>
      </w:pPr>
      <w:r>
        <w:lastRenderedPageBreak/>
        <w:t>Проверка правильности работы:</w:t>
      </w:r>
    </w:p>
    <w:p w14:paraId="7AE52FB6" w14:textId="0A06D457" w:rsidR="00FD3FC4" w:rsidRDefault="00F20FC2" w:rsidP="00F20FC2">
      <w:pPr>
        <w:pStyle w:val="20144"/>
        <w:ind w:firstLine="0"/>
      </w:pPr>
      <w:r w:rsidRPr="00F20FC2">
        <w:drawing>
          <wp:inline distT="0" distB="0" distL="0" distR="0" wp14:anchorId="73689369" wp14:editId="0DEC1590">
            <wp:extent cx="1173582" cy="114309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C2">
        <w:drawing>
          <wp:inline distT="0" distB="0" distL="0" distR="0" wp14:anchorId="2967579A" wp14:editId="7C9885A2">
            <wp:extent cx="1066892" cy="90685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C2">
        <w:drawing>
          <wp:inline distT="0" distB="0" distL="0" distR="0" wp14:anchorId="42127755" wp14:editId="5978DCCE">
            <wp:extent cx="1120237" cy="97544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C2">
        <w:drawing>
          <wp:inline distT="0" distB="0" distL="0" distR="0" wp14:anchorId="47339701" wp14:editId="2134D24A">
            <wp:extent cx="1127858" cy="975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C2">
        <w:drawing>
          <wp:inline distT="0" distB="0" distL="0" distR="0" wp14:anchorId="430CD6A9" wp14:editId="5E93EF0E">
            <wp:extent cx="1287892" cy="93734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39E" w14:textId="647B203B" w:rsidR="00FD3FC4" w:rsidRPr="0033411F" w:rsidRDefault="00FD3FC4" w:rsidP="00FD3FC4">
      <w:pPr>
        <w:pStyle w:val="20144"/>
        <w:jc w:val="left"/>
      </w:pPr>
      <w:r w:rsidRPr="00FD3FC4">
        <w:rPr>
          <w:b/>
        </w:rPr>
        <w:t>Вывод:</w:t>
      </w:r>
      <w:r>
        <w:t xml:space="preserve"> Программа получает размерность матрицы, после чего происходит её инициализация и заполнение случайными числами. После чего происходит </w:t>
      </w:r>
      <w:r w:rsidR="00D10279">
        <w:t>поворот матриц</w:t>
      </w:r>
      <w:bookmarkStart w:id="0" w:name="_GoBack"/>
      <w:bookmarkEnd w:id="0"/>
      <w:r>
        <w:t>. Программа работает корректно.</w:t>
      </w:r>
    </w:p>
    <w:sectPr w:rsidR="00FD3FC4" w:rsidRPr="0033411F" w:rsidSect="008130F8">
      <w:footerReference w:type="even" r:id="rId19"/>
      <w:footerReference w:type="default" r:id="rId20"/>
      <w:headerReference w:type="first" r:id="rId21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5B92B" w14:textId="77777777" w:rsidR="00C55896" w:rsidRDefault="00C55896">
      <w:r>
        <w:separator/>
      </w:r>
    </w:p>
  </w:endnote>
  <w:endnote w:type="continuationSeparator" w:id="0">
    <w:p w14:paraId="3187CCB2" w14:textId="77777777" w:rsidR="00C55896" w:rsidRDefault="00C5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1A76F8">
      <w:rPr>
        <w:rStyle w:val="a8"/>
        <w:noProof/>
        <w:sz w:val="24"/>
        <w:szCs w:val="26"/>
      </w:rPr>
      <w:t>3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B6FE6" w14:textId="77777777" w:rsidR="00C55896" w:rsidRDefault="00C55896">
      <w:r>
        <w:separator/>
      </w:r>
    </w:p>
  </w:footnote>
  <w:footnote w:type="continuationSeparator" w:id="0">
    <w:p w14:paraId="1DA9C8A0" w14:textId="77777777" w:rsidR="00C55896" w:rsidRDefault="00C5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4798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05B"/>
    <w:rsid w:val="001A6F48"/>
    <w:rsid w:val="001A76F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695F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2F6574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11F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161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4FB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C7EDC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08DC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A3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0B4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5896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4B2E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0279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0FC2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3FC4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3DD1-B24D-4507-A21E-788CA1F5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53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17</cp:revision>
  <cp:lastPrinted>2019-12-25T09:19:00Z</cp:lastPrinted>
  <dcterms:created xsi:type="dcterms:W3CDTF">2020-05-07T11:40:00Z</dcterms:created>
  <dcterms:modified xsi:type="dcterms:W3CDTF">2020-05-26T22:08:00Z</dcterms:modified>
</cp:coreProperties>
</file>
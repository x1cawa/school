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74028526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7E6805">
        <w:rPr>
          <w:b/>
          <w:sz w:val="44"/>
        </w:rPr>
        <w:t>4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77777777" w:rsidR="000C2054" w:rsidRDefault="000C2054" w:rsidP="000C2054">
      <w:pPr>
        <w:rPr>
          <w:sz w:val="32"/>
        </w:rPr>
      </w:pPr>
    </w:p>
    <w:p w14:paraId="2067CEC9" w14:textId="77777777" w:rsidR="009F168B" w:rsidRDefault="009F168B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1398E820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A9075F">
        <w:rPr>
          <w:b/>
        </w:rPr>
        <w:t>Ходин А.В.</w:t>
      </w:r>
      <w:bookmarkStart w:id="0" w:name="_GoBack"/>
      <w:bookmarkEnd w:id="0"/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1D1D7F0C" w14:textId="77777777" w:rsidR="009F168B" w:rsidRPr="0033411F" w:rsidRDefault="009F168B" w:rsidP="009F168B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0F9FA9CF" w14:textId="6AE7C2E8" w:rsidR="009F168B" w:rsidRPr="0033411F" w:rsidRDefault="00213F55" w:rsidP="009F168B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5C3E90">
        <w:rPr>
          <w:b/>
          <w:szCs w:val="28"/>
        </w:rPr>
        <w:t>8</w:t>
      </w:r>
      <w:proofErr w:type="gramStart"/>
      <w:r w:rsidR="009F168B" w:rsidRPr="0033411F">
        <w:rPr>
          <w:b/>
          <w:szCs w:val="28"/>
        </w:rPr>
        <w:t>:</w:t>
      </w:r>
      <w:r w:rsidR="009F168B" w:rsidRPr="0033411F">
        <w:rPr>
          <w:szCs w:val="28"/>
        </w:rPr>
        <w:t xml:space="preserve"> </w:t>
      </w:r>
      <w:r w:rsidR="005C3E90">
        <w:rPr>
          <w:color w:val="000000"/>
          <w:sz w:val="27"/>
          <w:szCs w:val="27"/>
        </w:rPr>
        <w:t>Создать</w:t>
      </w:r>
      <w:proofErr w:type="gramEnd"/>
      <w:r w:rsidR="005C3E90">
        <w:rPr>
          <w:color w:val="000000"/>
          <w:sz w:val="27"/>
          <w:szCs w:val="27"/>
        </w:rPr>
        <w:t xml:space="preserve"> класс </w:t>
      </w:r>
      <w:proofErr w:type="spellStart"/>
      <w:r w:rsidR="005C3E90">
        <w:rPr>
          <w:color w:val="000000"/>
          <w:sz w:val="27"/>
          <w:szCs w:val="27"/>
        </w:rPr>
        <w:t>Computer</w:t>
      </w:r>
      <w:proofErr w:type="spellEnd"/>
      <w:r w:rsidR="005C3E90">
        <w:rPr>
          <w:color w:val="000000"/>
          <w:sz w:val="27"/>
          <w:szCs w:val="27"/>
        </w:rPr>
        <w:t xml:space="preserve"> (компьютер) с внутренним классом, с помощью объектов которого можно хранить информацию об операционной системе, процессоре и оперативной памяти</w:t>
      </w:r>
      <w:r w:rsidR="009F168B">
        <w:rPr>
          <w:color w:val="000000"/>
          <w:sz w:val="27"/>
          <w:szCs w:val="27"/>
        </w:rPr>
        <w:t>.</w:t>
      </w:r>
    </w:p>
    <w:p w14:paraId="772E39A0" w14:textId="7B421162" w:rsidR="008130F8" w:rsidRPr="009F168B" w:rsidRDefault="009F168B" w:rsidP="009F168B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5CD272EC" w14:textId="33AB2692" w:rsidR="009F168B" w:rsidRPr="009F168B" w:rsidRDefault="009F168B" w:rsidP="009F168B">
      <w:pPr>
        <w:pStyle w:val="20144"/>
      </w:pPr>
      <w:r w:rsidRPr="009F168B">
        <w:t xml:space="preserve">Файл </w:t>
      </w:r>
      <w:r w:rsidRPr="009F168B">
        <w:rPr>
          <w:lang w:val="en-US"/>
        </w:rPr>
        <w:t>Main</w:t>
      </w:r>
      <w:r w:rsidRPr="009F168B">
        <w:t>.</w:t>
      </w:r>
      <w:r w:rsidRPr="009F168B">
        <w:rPr>
          <w:lang w:val="en-US"/>
        </w:rPr>
        <w:t>java</w:t>
      </w:r>
      <w:r w:rsidRPr="009F168B">
        <w:t>:</w:t>
      </w:r>
    </w:p>
    <w:p w14:paraId="47F3831C" w14:textId="793DD539" w:rsidR="009F168B" w:rsidRDefault="00CD3224" w:rsidP="009F168B">
      <w:pPr>
        <w:pStyle w:val="20144"/>
        <w:ind w:firstLine="0"/>
        <w:rPr>
          <w:b/>
        </w:rPr>
      </w:pPr>
      <w:r w:rsidRPr="00CD3224">
        <w:rPr>
          <w:b/>
        </w:rPr>
        <w:drawing>
          <wp:inline distT="0" distB="0" distL="0" distR="0" wp14:anchorId="5429F25A" wp14:editId="3B6D50EF">
            <wp:extent cx="6480175" cy="1699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DDE4" w14:textId="0332D5AF" w:rsidR="009F168B" w:rsidRDefault="009F168B" w:rsidP="009F168B">
      <w:pPr>
        <w:pStyle w:val="20144"/>
        <w:rPr>
          <w:lang w:val="en-US"/>
        </w:rPr>
      </w:pPr>
      <w:r w:rsidRPr="009F168B">
        <w:t xml:space="preserve">Файл </w:t>
      </w:r>
      <w:r w:rsidR="00CD3224">
        <w:rPr>
          <w:lang w:val="en-US"/>
        </w:rPr>
        <w:t>Computer</w:t>
      </w:r>
      <w:r w:rsidRPr="009F168B">
        <w:rPr>
          <w:lang w:val="en-US"/>
        </w:rPr>
        <w:t>.java:</w:t>
      </w:r>
    </w:p>
    <w:p w14:paraId="476B2B98" w14:textId="5E16D61F" w:rsidR="009F168B" w:rsidRDefault="00CD3224" w:rsidP="009F168B">
      <w:pPr>
        <w:pStyle w:val="20144"/>
        <w:ind w:firstLine="0"/>
        <w:rPr>
          <w:lang w:val="en-US"/>
        </w:rPr>
      </w:pPr>
      <w:r w:rsidRPr="00CD3224">
        <w:rPr>
          <w:lang w:val="en-US"/>
        </w:rPr>
        <w:drawing>
          <wp:inline distT="0" distB="0" distL="0" distR="0" wp14:anchorId="21064E7B" wp14:editId="09FD8653">
            <wp:extent cx="4351397" cy="49915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5767" w14:textId="716B0840" w:rsidR="00CD3224" w:rsidRDefault="00CD3224" w:rsidP="009F168B">
      <w:pPr>
        <w:pStyle w:val="20144"/>
        <w:ind w:firstLine="0"/>
        <w:rPr>
          <w:lang w:val="en-US"/>
        </w:rPr>
      </w:pPr>
      <w:r w:rsidRPr="00CD3224">
        <w:rPr>
          <w:lang w:val="en-US"/>
        </w:rPr>
        <w:lastRenderedPageBreak/>
        <w:drawing>
          <wp:inline distT="0" distB="0" distL="0" distR="0" wp14:anchorId="5B9BF564" wp14:editId="0921D167">
            <wp:extent cx="5936494" cy="2697714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630E" w14:textId="20BA067C" w:rsidR="00CD3224" w:rsidRDefault="00CD3224" w:rsidP="009F168B">
      <w:pPr>
        <w:pStyle w:val="20144"/>
        <w:ind w:firstLine="0"/>
        <w:rPr>
          <w:lang w:val="en-US"/>
        </w:rPr>
      </w:pPr>
      <w:r w:rsidRPr="00CD3224">
        <w:rPr>
          <w:lang w:val="en-US"/>
        </w:rPr>
        <w:drawing>
          <wp:inline distT="0" distB="0" distL="0" distR="0" wp14:anchorId="1B97746D" wp14:editId="1C5A47FA">
            <wp:extent cx="5387807" cy="4526672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7311" w14:textId="77777777" w:rsidR="00EB526B" w:rsidRDefault="00EB526B">
      <w:pPr>
        <w:rPr>
          <w:sz w:val="28"/>
          <w:szCs w:val="32"/>
          <w:lang w:eastAsia="en-US"/>
        </w:rPr>
      </w:pPr>
      <w:r>
        <w:br w:type="page"/>
      </w:r>
    </w:p>
    <w:p w14:paraId="010E0154" w14:textId="0EF8934C" w:rsidR="009F168B" w:rsidRDefault="009F168B" w:rsidP="009F168B">
      <w:pPr>
        <w:pStyle w:val="20144"/>
      </w:pPr>
      <w:r>
        <w:lastRenderedPageBreak/>
        <w:t>Проверка правильности работы:</w:t>
      </w:r>
    </w:p>
    <w:p w14:paraId="24475B0F" w14:textId="40B54F72" w:rsidR="009F168B" w:rsidRPr="009F168B" w:rsidRDefault="00EB526B" w:rsidP="009F168B">
      <w:pPr>
        <w:pStyle w:val="20144"/>
        <w:ind w:firstLine="0"/>
        <w:rPr>
          <w:lang w:val="en-US"/>
        </w:rPr>
      </w:pPr>
      <w:r w:rsidRPr="00EB526B">
        <w:rPr>
          <w:lang w:val="en-US"/>
        </w:rPr>
        <w:drawing>
          <wp:inline distT="0" distB="0" distL="0" distR="0" wp14:anchorId="06B5A75A" wp14:editId="01E1E07F">
            <wp:extent cx="3985605" cy="28272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E638" w14:textId="508CECD8" w:rsidR="009F168B" w:rsidRDefault="009F168B" w:rsidP="009F168B">
      <w:pPr>
        <w:pStyle w:val="20144"/>
      </w:pPr>
      <w:r>
        <w:rPr>
          <w:b/>
        </w:rPr>
        <w:t>Вывод</w:t>
      </w:r>
      <w:proofErr w:type="gramStart"/>
      <w:r>
        <w:rPr>
          <w:b/>
        </w:rPr>
        <w:t xml:space="preserve">: </w:t>
      </w:r>
      <w:r w:rsidRPr="009F168B">
        <w:t>Был</w:t>
      </w:r>
      <w:proofErr w:type="gramEnd"/>
      <w:r w:rsidRPr="009F168B">
        <w:t xml:space="preserve"> создан класс, который хранит информацию в классах, созданных в нем. Программа работает корректно.</w:t>
      </w:r>
    </w:p>
    <w:p w14:paraId="54D63111" w14:textId="77777777" w:rsidR="009F168B" w:rsidRDefault="009F168B" w:rsidP="009F168B">
      <w:pPr>
        <w:pStyle w:val="20144"/>
      </w:pPr>
    </w:p>
    <w:p w14:paraId="07AFA048" w14:textId="47B8C3BC" w:rsidR="009F168B" w:rsidRPr="0033411F" w:rsidRDefault="009F168B" w:rsidP="009F168B">
      <w:pPr>
        <w:pStyle w:val="20144"/>
        <w:rPr>
          <w:b/>
          <w:sz w:val="32"/>
        </w:rPr>
      </w:pPr>
      <w:r>
        <w:rPr>
          <w:b/>
          <w:sz w:val="32"/>
        </w:rPr>
        <w:t>Задание 2</w:t>
      </w:r>
      <w:r w:rsidRPr="0033411F">
        <w:rPr>
          <w:b/>
          <w:sz w:val="32"/>
        </w:rPr>
        <w:t>:</w:t>
      </w:r>
    </w:p>
    <w:p w14:paraId="77A4A3EC" w14:textId="1DF6C3CD" w:rsidR="009F168B" w:rsidRPr="00DA1B24" w:rsidRDefault="009F168B" w:rsidP="009F168B">
      <w:pPr>
        <w:pStyle w:val="20144"/>
        <w:rPr>
          <w:color w:val="000000"/>
          <w:szCs w:val="28"/>
        </w:rPr>
      </w:pPr>
      <w:r>
        <w:rPr>
          <w:b/>
          <w:szCs w:val="28"/>
        </w:rPr>
        <w:t>Вариант 4</w:t>
      </w:r>
      <w:proofErr w:type="gramStart"/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>
        <w:rPr>
          <w:color w:val="000000"/>
          <w:sz w:val="27"/>
          <w:szCs w:val="27"/>
        </w:rPr>
        <w:t>Реализовать</w:t>
      </w:r>
      <w:proofErr w:type="gramEnd"/>
      <w:r>
        <w:rPr>
          <w:color w:val="000000"/>
          <w:sz w:val="27"/>
          <w:szCs w:val="27"/>
        </w:rPr>
        <w:t xml:space="preserve"> абстрактные классы или интерфейсы, а также наследование и полиморфизм для следующих классов </w:t>
      </w:r>
      <w:proofErr w:type="spellStart"/>
      <w:r w:rsidR="00F5473F">
        <w:rPr>
          <w:color w:val="000000"/>
          <w:sz w:val="27"/>
          <w:szCs w:val="27"/>
        </w:rPr>
        <w:t>interface</w:t>
      </w:r>
      <w:proofErr w:type="spellEnd"/>
      <w:r w:rsidR="00F5473F">
        <w:rPr>
          <w:color w:val="000000"/>
          <w:sz w:val="27"/>
          <w:szCs w:val="27"/>
        </w:rPr>
        <w:t xml:space="preserve"> Корабль &lt;- </w:t>
      </w:r>
      <w:proofErr w:type="spellStart"/>
      <w:r w:rsidR="00F5473F">
        <w:rPr>
          <w:color w:val="000000"/>
          <w:sz w:val="27"/>
          <w:szCs w:val="27"/>
        </w:rPr>
        <w:t>abstract</w:t>
      </w:r>
      <w:proofErr w:type="spellEnd"/>
      <w:r w:rsidR="00F5473F">
        <w:rPr>
          <w:color w:val="000000"/>
          <w:sz w:val="27"/>
          <w:szCs w:val="27"/>
        </w:rPr>
        <w:t xml:space="preserve"> </w:t>
      </w:r>
      <w:proofErr w:type="spellStart"/>
      <w:r w:rsidR="00F5473F">
        <w:rPr>
          <w:color w:val="000000"/>
          <w:sz w:val="27"/>
          <w:szCs w:val="27"/>
        </w:rPr>
        <w:t>class</w:t>
      </w:r>
      <w:proofErr w:type="spellEnd"/>
      <w:r w:rsidR="00F5473F">
        <w:rPr>
          <w:color w:val="000000"/>
          <w:sz w:val="27"/>
          <w:szCs w:val="27"/>
        </w:rPr>
        <w:t xml:space="preserve"> Военный Корабль &lt;- </w:t>
      </w:r>
      <w:proofErr w:type="spellStart"/>
      <w:r w:rsidR="00F5473F">
        <w:rPr>
          <w:color w:val="000000"/>
          <w:sz w:val="27"/>
          <w:szCs w:val="27"/>
        </w:rPr>
        <w:t>class</w:t>
      </w:r>
      <w:proofErr w:type="spellEnd"/>
      <w:r w:rsidR="00F5473F">
        <w:rPr>
          <w:color w:val="000000"/>
          <w:sz w:val="27"/>
          <w:szCs w:val="27"/>
        </w:rPr>
        <w:t xml:space="preserve"> Авианосец.</w:t>
      </w:r>
    </w:p>
    <w:p w14:paraId="023196AA" w14:textId="77777777" w:rsidR="009F168B" w:rsidRPr="009F168B" w:rsidRDefault="009F168B" w:rsidP="009F168B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436DAA09" w14:textId="77777777" w:rsidR="009F168B" w:rsidRPr="009F168B" w:rsidRDefault="009F168B" w:rsidP="009F168B">
      <w:pPr>
        <w:pStyle w:val="20144"/>
      </w:pPr>
      <w:r w:rsidRPr="009F168B">
        <w:t xml:space="preserve">Файл </w:t>
      </w:r>
      <w:r w:rsidRPr="009F168B">
        <w:rPr>
          <w:lang w:val="en-US"/>
        </w:rPr>
        <w:t>Main</w:t>
      </w:r>
      <w:r w:rsidRPr="009F168B">
        <w:t>.</w:t>
      </w:r>
      <w:r w:rsidRPr="009F168B">
        <w:rPr>
          <w:lang w:val="en-US"/>
        </w:rPr>
        <w:t>java</w:t>
      </w:r>
      <w:r w:rsidRPr="009F168B">
        <w:t>:</w:t>
      </w:r>
    </w:p>
    <w:p w14:paraId="38253D5B" w14:textId="73BF131B" w:rsidR="009F168B" w:rsidRPr="009F168B" w:rsidRDefault="005509A4" w:rsidP="009F168B">
      <w:pPr>
        <w:pStyle w:val="20144"/>
        <w:ind w:firstLine="0"/>
      </w:pPr>
      <w:r w:rsidRPr="005509A4">
        <w:drawing>
          <wp:inline distT="0" distB="0" distL="0" distR="0" wp14:anchorId="044CF7BC" wp14:editId="17C8A3C4">
            <wp:extent cx="3962743" cy="2263336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C99E" w14:textId="6914624E" w:rsidR="009F168B" w:rsidRPr="009F168B" w:rsidRDefault="009F168B" w:rsidP="009F168B">
      <w:pPr>
        <w:pStyle w:val="20144"/>
        <w:rPr>
          <w:lang w:val="en-US"/>
        </w:rPr>
      </w:pPr>
      <w:r w:rsidRPr="009F168B">
        <w:t>Файл</w:t>
      </w:r>
      <w:r w:rsidRPr="00DE0063">
        <w:rPr>
          <w:lang w:val="en-US"/>
        </w:rPr>
        <w:t xml:space="preserve"> </w:t>
      </w:r>
      <w:r w:rsidR="00DE0063">
        <w:rPr>
          <w:lang w:val="en-US"/>
        </w:rPr>
        <w:t>IShip</w:t>
      </w:r>
      <w:r w:rsidRPr="009F168B">
        <w:rPr>
          <w:lang w:val="en-US"/>
        </w:rPr>
        <w:t>.java:</w:t>
      </w:r>
    </w:p>
    <w:p w14:paraId="35CD3757" w14:textId="5D7932E3" w:rsidR="009F168B" w:rsidRPr="009F168B" w:rsidRDefault="005509A4" w:rsidP="009F168B">
      <w:pPr>
        <w:pStyle w:val="20144"/>
        <w:ind w:firstLine="0"/>
        <w:rPr>
          <w:lang w:val="en-US"/>
        </w:rPr>
      </w:pPr>
      <w:r w:rsidRPr="005509A4">
        <w:rPr>
          <w:lang w:val="en-US"/>
        </w:rPr>
        <w:lastRenderedPageBreak/>
        <w:drawing>
          <wp:inline distT="0" distB="0" distL="0" distR="0" wp14:anchorId="0DA227C7" wp14:editId="20DCB3B1">
            <wp:extent cx="1722269" cy="906859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F12E" w14:textId="6CBDC5A3" w:rsidR="009F168B" w:rsidRPr="00F02B0C" w:rsidRDefault="009F168B" w:rsidP="009F168B">
      <w:pPr>
        <w:pStyle w:val="20144"/>
      </w:pPr>
      <w:r w:rsidRPr="009F168B">
        <w:t>Файл</w:t>
      </w:r>
      <w:r w:rsidRPr="00F02B0C">
        <w:t xml:space="preserve"> </w:t>
      </w:r>
      <w:r w:rsidR="00DE0063">
        <w:rPr>
          <w:lang w:val="en-US"/>
        </w:rPr>
        <w:t>Warship</w:t>
      </w:r>
      <w:r w:rsidRPr="00F02B0C">
        <w:t>.</w:t>
      </w:r>
      <w:r w:rsidRPr="009F168B">
        <w:rPr>
          <w:lang w:val="en-US"/>
        </w:rPr>
        <w:t>java</w:t>
      </w:r>
      <w:r w:rsidRPr="00F02B0C">
        <w:t>:</w:t>
      </w:r>
    </w:p>
    <w:p w14:paraId="5DACCBF5" w14:textId="278D1F9D" w:rsidR="009F168B" w:rsidRPr="00F02B0C" w:rsidRDefault="001C312D" w:rsidP="009F168B">
      <w:pPr>
        <w:pStyle w:val="20144"/>
        <w:ind w:firstLine="0"/>
      </w:pPr>
      <w:r w:rsidRPr="001C312D">
        <w:drawing>
          <wp:inline distT="0" distB="0" distL="0" distR="0" wp14:anchorId="6C0295A3" wp14:editId="3A33729F">
            <wp:extent cx="3353091" cy="6302286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04F6" w14:textId="15012C13" w:rsidR="009F168B" w:rsidRPr="00F02B0C" w:rsidRDefault="009F168B" w:rsidP="009F168B">
      <w:pPr>
        <w:pStyle w:val="20144"/>
      </w:pPr>
      <w:r w:rsidRPr="009F168B">
        <w:t xml:space="preserve">Файл </w:t>
      </w:r>
      <w:proofErr w:type="spellStart"/>
      <w:r w:rsidR="00F02B0C">
        <w:rPr>
          <w:lang w:val="en-US"/>
        </w:rPr>
        <w:t>AircraftCarrier</w:t>
      </w:r>
      <w:proofErr w:type="spellEnd"/>
      <w:r w:rsidRPr="00F02B0C">
        <w:t>.</w:t>
      </w:r>
      <w:r w:rsidRPr="009F168B">
        <w:rPr>
          <w:lang w:val="en-US"/>
        </w:rPr>
        <w:t>java</w:t>
      </w:r>
      <w:r w:rsidRPr="00F02B0C">
        <w:t>:</w:t>
      </w:r>
    </w:p>
    <w:p w14:paraId="6507CD99" w14:textId="323396B9" w:rsidR="009F168B" w:rsidRPr="00F02B0C" w:rsidRDefault="001C312D" w:rsidP="009F168B">
      <w:pPr>
        <w:pStyle w:val="20144"/>
        <w:ind w:firstLine="0"/>
        <w:rPr>
          <w:b/>
        </w:rPr>
      </w:pPr>
      <w:r w:rsidRPr="001C312D">
        <w:rPr>
          <w:b/>
        </w:rPr>
        <w:lastRenderedPageBreak/>
        <w:drawing>
          <wp:inline distT="0" distB="0" distL="0" distR="0" wp14:anchorId="002A128D" wp14:editId="69164871">
            <wp:extent cx="5288738" cy="400084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9303" w14:textId="77777777" w:rsidR="009F168B" w:rsidRDefault="009F168B" w:rsidP="009F168B">
      <w:pPr>
        <w:pStyle w:val="20144"/>
      </w:pPr>
      <w:r>
        <w:t>Проверка правильности работы:</w:t>
      </w:r>
    </w:p>
    <w:p w14:paraId="24BE3708" w14:textId="10A07F1C" w:rsidR="009F168B" w:rsidRDefault="001C312D" w:rsidP="009F168B">
      <w:pPr>
        <w:pStyle w:val="20144"/>
        <w:ind w:firstLine="0"/>
        <w:jc w:val="center"/>
        <w:rPr>
          <w:b/>
          <w:lang w:val="en-US"/>
        </w:rPr>
      </w:pPr>
      <w:r w:rsidRPr="001C312D">
        <w:rPr>
          <w:b/>
          <w:lang w:val="en-US"/>
        </w:rPr>
        <w:drawing>
          <wp:inline distT="0" distB="0" distL="0" distR="0" wp14:anchorId="783900DA" wp14:editId="3DE2A76D">
            <wp:extent cx="1341236" cy="106689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4B4C" w14:textId="2ED3009F" w:rsidR="009F168B" w:rsidRPr="009F168B" w:rsidRDefault="009F168B" w:rsidP="009F168B">
      <w:pPr>
        <w:pStyle w:val="20144"/>
        <w:rPr>
          <w:b/>
        </w:rPr>
      </w:pPr>
      <w:r>
        <w:rPr>
          <w:b/>
        </w:rPr>
        <w:t>Вывод</w:t>
      </w:r>
      <w:proofErr w:type="gramStart"/>
      <w:r>
        <w:rPr>
          <w:b/>
        </w:rPr>
        <w:t xml:space="preserve">: </w:t>
      </w:r>
      <w:r w:rsidRPr="009F168B">
        <w:t>Для</w:t>
      </w:r>
      <w:proofErr w:type="gramEnd"/>
      <w:r w:rsidRPr="009F168B">
        <w:t xml:space="preserve"> реализации класса </w:t>
      </w:r>
      <w:proofErr w:type="spellStart"/>
      <w:r w:rsidR="006D19C7">
        <w:rPr>
          <w:lang w:val="en-US"/>
        </w:rPr>
        <w:t>AircraftCarrier</w:t>
      </w:r>
      <w:proofErr w:type="spellEnd"/>
      <w:r w:rsidRPr="009F168B">
        <w:t xml:space="preserve">, был создан интерфейс </w:t>
      </w:r>
      <w:proofErr w:type="spellStart"/>
      <w:r w:rsidR="006D19C7">
        <w:rPr>
          <w:lang w:val="en-US"/>
        </w:rPr>
        <w:t>IShip</w:t>
      </w:r>
      <w:proofErr w:type="spellEnd"/>
      <w:r w:rsidRPr="009F168B">
        <w:t xml:space="preserve"> и абстрактный класс </w:t>
      </w:r>
      <w:r w:rsidR="006D19C7">
        <w:rPr>
          <w:lang w:val="en-US"/>
        </w:rPr>
        <w:t>Warship</w:t>
      </w:r>
      <w:r w:rsidRPr="009F168B">
        <w:t>. Программа работает корректно.</w:t>
      </w:r>
    </w:p>
    <w:sectPr w:rsidR="009F168B" w:rsidRPr="009F168B" w:rsidSect="008130F8">
      <w:footerReference w:type="even" r:id="rId19"/>
      <w:footerReference w:type="default" r:id="rId20"/>
      <w:headerReference w:type="first" r:id="rId21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336D9" w14:textId="77777777" w:rsidR="00AD6133" w:rsidRDefault="00AD6133">
      <w:r>
        <w:separator/>
      </w:r>
    </w:p>
  </w:endnote>
  <w:endnote w:type="continuationSeparator" w:id="0">
    <w:p w14:paraId="479E52B7" w14:textId="77777777" w:rsidR="00AD6133" w:rsidRDefault="00AD6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050805">
      <w:rPr>
        <w:rStyle w:val="a8"/>
        <w:noProof/>
        <w:sz w:val="24"/>
        <w:szCs w:val="26"/>
      </w:rPr>
      <w:t>5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9307B" w14:textId="77777777" w:rsidR="00AD6133" w:rsidRDefault="00AD6133">
      <w:r>
        <w:separator/>
      </w:r>
    </w:p>
  </w:footnote>
  <w:footnote w:type="continuationSeparator" w:id="0">
    <w:p w14:paraId="6E741C9C" w14:textId="77777777" w:rsidR="00AD6133" w:rsidRDefault="00AD6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805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12D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3F5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9A4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3E90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19C7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6805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68B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3773C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075F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D6133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47D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1F07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224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1B24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063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26B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2B0C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5473F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01D14-B001-4D76-A9CF-451DD701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42</TotalTime>
  <Pages>6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20</cp:revision>
  <cp:lastPrinted>2019-12-25T09:19:00Z</cp:lastPrinted>
  <dcterms:created xsi:type="dcterms:W3CDTF">2020-05-07T11:40:00Z</dcterms:created>
  <dcterms:modified xsi:type="dcterms:W3CDTF">2020-05-28T12:59:00Z</dcterms:modified>
</cp:coreProperties>
</file>
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EE7854C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9480B">
        <w:rPr>
          <w:b/>
          <w:sz w:val="44"/>
        </w:rPr>
        <w:t>6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2F1823D" w14:textId="77777777" w:rsidR="0049480B" w:rsidRDefault="0049480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63671530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94614F">
        <w:rPr>
          <w:b/>
        </w:rPr>
        <w:t>Ходин А</w:t>
      </w:r>
      <w:r>
        <w:rPr>
          <w:b/>
        </w:rPr>
        <w:t>.</w:t>
      </w:r>
      <w:r w:rsidR="0094614F">
        <w:rPr>
          <w:b/>
        </w:rPr>
        <w:t>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61E1888" w14:textId="328A3AD0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1</w:t>
      </w:r>
      <w:r w:rsidRPr="0033411F">
        <w:rPr>
          <w:b/>
          <w:sz w:val="32"/>
        </w:rPr>
        <w:t>:</w:t>
      </w:r>
    </w:p>
    <w:p w14:paraId="6B9FDFFD" w14:textId="5F9A9CE3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AB186A">
        <w:rPr>
          <w:b/>
          <w:szCs w:val="28"/>
        </w:rPr>
        <w:t>3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AB186A">
        <w:rPr>
          <w:color w:val="000000"/>
          <w:sz w:val="27"/>
          <w:szCs w:val="27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14:paraId="6F50BE83" w14:textId="0DD0D95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5F67A76" w14:textId="197E1DC0" w:rsidR="0049480B" w:rsidRDefault="00AB186A" w:rsidP="0049480B">
      <w:pPr>
        <w:pStyle w:val="20144"/>
        <w:ind w:firstLine="0"/>
      </w:pPr>
      <w:r w:rsidRPr="00AB186A">
        <w:drawing>
          <wp:inline distT="0" distB="0" distL="0" distR="0" wp14:anchorId="1647FC16" wp14:editId="629E8758">
            <wp:extent cx="4359018" cy="643183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800" w14:textId="77777777" w:rsidR="008F32CC" w:rsidRDefault="008F32CC" w:rsidP="0049480B">
      <w:pPr>
        <w:pStyle w:val="20144"/>
      </w:pPr>
    </w:p>
    <w:p w14:paraId="0409F06D" w14:textId="77777777" w:rsidR="008F32CC" w:rsidRDefault="008F32CC" w:rsidP="0049480B">
      <w:pPr>
        <w:pStyle w:val="20144"/>
      </w:pPr>
    </w:p>
    <w:p w14:paraId="53827B82" w14:textId="77777777" w:rsidR="008F32CC" w:rsidRDefault="008F32CC" w:rsidP="0049480B">
      <w:pPr>
        <w:pStyle w:val="20144"/>
      </w:pPr>
    </w:p>
    <w:p w14:paraId="36DA851B" w14:textId="0C5928E4" w:rsidR="0049480B" w:rsidRDefault="0049480B" w:rsidP="0049480B">
      <w:pPr>
        <w:pStyle w:val="20144"/>
      </w:pPr>
      <w:r>
        <w:lastRenderedPageBreak/>
        <w:t>Проверка правильности работы:</w:t>
      </w:r>
    </w:p>
    <w:p w14:paraId="09452E35" w14:textId="041B70EC" w:rsidR="0049480B" w:rsidRPr="00C4488B" w:rsidRDefault="00C4488B" w:rsidP="0049480B">
      <w:pPr>
        <w:pStyle w:val="20144"/>
        <w:ind w:firstLine="0"/>
        <w:rPr>
          <w:noProof/>
          <w:lang w:val="en-US" w:eastAsia="ru-RU"/>
        </w:rPr>
      </w:pPr>
      <w:r w:rsidRPr="00C4488B">
        <w:rPr>
          <w:noProof/>
          <w:lang w:val="en-US" w:eastAsia="ru-RU"/>
        </w:rPr>
        <w:drawing>
          <wp:inline distT="0" distB="0" distL="0" distR="0" wp14:anchorId="2BC7C781" wp14:editId="2A3D7B6D">
            <wp:extent cx="1432684" cy="1722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5F5" w14:textId="5A551A6C" w:rsidR="008F2BFD" w:rsidRDefault="0049480B" w:rsidP="0049480B">
      <w:pPr>
        <w:pStyle w:val="20144"/>
        <w:spacing w:after="240"/>
        <w:rPr>
          <w:noProof/>
          <w:lang w:eastAsia="ru-RU"/>
        </w:rPr>
      </w:pPr>
      <w:r w:rsidRPr="0049480B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</w:t>
      </w:r>
      <w:r w:rsidR="00962471">
        <w:rPr>
          <w:noProof/>
          <w:lang w:eastAsia="ru-RU"/>
        </w:rPr>
        <w:t>п</w:t>
      </w:r>
      <w:r>
        <w:rPr>
          <w:noProof/>
          <w:lang w:eastAsia="ru-RU"/>
        </w:rPr>
        <w:t>рограмма работает корректно.</w:t>
      </w:r>
    </w:p>
    <w:p w14:paraId="0DE38AF6" w14:textId="77777777" w:rsidR="008F2BFD" w:rsidRDefault="008F2BFD">
      <w:pPr>
        <w:rPr>
          <w:noProof/>
          <w:sz w:val="28"/>
          <w:szCs w:val="32"/>
          <w:lang w:eastAsia="ru-RU"/>
        </w:rPr>
      </w:pPr>
      <w:r>
        <w:rPr>
          <w:noProof/>
          <w:lang w:eastAsia="ru-RU"/>
        </w:rPr>
        <w:br w:type="page"/>
      </w:r>
    </w:p>
    <w:p w14:paraId="37928601" w14:textId="77777777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0B2BB8B2" w14:textId="4EA61416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2809B0">
        <w:rPr>
          <w:b/>
          <w:szCs w:val="28"/>
        </w:rPr>
        <w:t>2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2809B0">
        <w:rPr>
          <w:color w:val="000000"/>
          <w:sz w:val="27"/>
          <w:szCs w:val="27"/>
        </w:rPr>
        <w:t>Реализовать</w:t>
      </w:r>
      <w:proofErr w:type="gramEnd"/>
      <w:r w:rsidR="002809B0">
        <w:rPr>
          <w:color w:val="000000"/>
          <w:sz w:val="27"/>
          <w:szCs w:val="27"/>
        </w:rPr>
        <w:t xml:space="preserve">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</w:t>
      </w:r>
      <w:r>
        <w:rPr>
          <w:color w:val="000000"/>
          <w:sz w:val="27"/>
          <w:szCs w:val="27"/>
        </w:rPr>
        <w:t>.</w:t>
      </w:r>
    </w:p>
    <w:p w14:paraId="27594075" w14:textId="7777777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0ABA88E" w14:textId="325E9CD1" w:rsidR="0049480B" w:rsidRDefault="00D05FAD" w:rsidP="0049480B">
      <w:pPr>
        <w:pStyle w:val="20144"/>
        <w:spacing w:after="240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>Main</w:t>
      </w:r>
      <w:r w:rsidRPr="00D05FAD">
        <w:rPr>
          <w:noProof/>
          <w:lang w:eastAsia="ru-RU"/>
        </w:rPr>
        <w:t>.</w:t>
      </w:r>
      <w:r>
        <w:rPr>
          <w:noProof/>
          <w:lang w:val="en-US" w:eastAsia="ru-RU"/>
        </w:rPr>
        <w:t>java:</w:t>
      </w:r>
    </w:p>
    <w:p w14:paraId="72B2BAEA" w14:textId="0D17DE8E" w:rsidR="00D16912" w:rsidRDefault="00D16912" w:rsidP="0049480B">
      <w:pPr>
        <w:pStyle w:val="20144"/>
        <w:spacing w:after="240"/>
        <w:ind w:firstLine="0"/>
        <w:rPr>
          <w:noProof/>
          <w:lang w:val="en-US" w:eastAsia="ru-RU"/>
        </w:rPr>
      </w:pPr>
      <w:r w:rsidRPr="00D16912">
        <w:rPr>
          <w:noProof/>
          <w:lang w:val="en-US" w:eastAsia="ru-RU"/>
        </w:rPr>
        <w:drawing>
          <wp:inline distT="0" distB="0" distL="0" distR="0" wp14:anchorId="67C1A328" wp14:editId="0A9D30DE">
            <wp:extent cx="3482642" cy="6279424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99E5" w14:textId="77777777" w:rsidR="003B665D" w:rsidRDefault="003B665D" w:rsidP="0049480B">
      <w:pPr>
        <w:pStyle w:val="20144"/>
        <w:spacing w:after="240"/>
        <w:ind w:firstLine="0"/>
        <w:rPr>
          <w:noProof/>
          <w:lang w:val="en-US" w:eastAsia="ru-RU"/>
        </w:rPr>
      </w:pPr>
    </w:p>
    <w:p w14:paraId="17B06D73" w14:textId="77777777" w:rsidR="003B665D" w:rsidRDefault="003B665D" w:rsidP="0049480B">
      <w:pPr>
        <w:pStyle w:val="20144"/>
        <w:spacing w:after="240"/>
        <w:ind w:firstLine="0"/>
        <w:rPr>
          <w:noProof/>
          <w:lang w:val="en-US" w:eastAsia="ru-RU"/>
        </w:rPr>
      </w:pPr>
    </w:p>
    <w:p w14:paraId="4165CF16" w14:textId="487DA85A" w:rsidR="00D05FAD" w:rsidRDefault="00D05FAD" w:rsidP="0049480B">
      <w:pPr>
        <w:pStyle w:val="20144"/>
        <w:spacing w:after="240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Parking.java:</w:t>
      </w:r>
    </w:p>
    <w:p w14:paraId="1965CC01" w14:textId="75C29ED9" w:rsidR="003B665D" w:rsidRDefault="007E7F0F" w:rsidP="0049480B">
      <w:pPr>
        <w:pStyle w:val="20144"/>
        <w:spacing w:after="240"/>
        <w:ind w:firstLine="0"/>
        <w:rPr>
          <w:noProof/>
          <w:lang w:val="en-US" w:eastAsia="ru-RU"/>
        </w:rPr>
      </w:pPr>
      <w:r w:rsidRPr="007E7F0F">
        <w:rPr>
          <w:noProof/>
          <w:lang w:val="en-US" w:eastAsia="ru-RU"/>
        </w:rPr>
        <w:drawing>
          <wp:inline distT="0" distB="0" distL="0" distR="0" wp14:anchorId="71FD9A15" wp14:editId="290D13F0">
            <wp:extent cx="4968671" cy="4564776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E1AB" w14:textId="579379C6" w:rsidR="007E7F0F" w:rsidRPr="00D05FAD" w:rsidRDefault="007E7F0F" w:rsidP="0049480B">
      <w:pPr>
        <w:pStyle w:val="20144"/>
        <w:spacing w:after="240"/>
        <w:ind w:firstLine="0"/>
        <w:rPr>
          <w:noProof/>
          <w:lang w:val="en-US" w:eastAsia="ru-RU"/>
        </w:rPr>
      </w:pPr>
      <w:r w:rsidRPr="007E7F0F">
        <w:rPr>
          <w:noProof/>
          <w:lang w:val="en-US" w:eastAsia="ru-RU"/>
        </w:rPr>
        <w:drawing>
          <wp:inline distT="0" distB="0" distL="0" distR="0" wp14:anchorId="4FB37E84" wp14:editId="340962C6">
            <wp:extent cx="5441152" cy="205757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18D" w14:textId="77777777" w:rsidR="00817011" w:rsidRDefault="00817011">
      <w:pPr>
        <w:rPr>
          <w:sz w:val="28"/>
          <w:szCs w:val="32"/>
          <w:lang w:eastAsia="en-US"/>
        </w:rPr>
      </w:pPr>
      <w:r>
        <w:br w:type="page"/>
      </w:r>
    </w:p>
    <w:p w14:paraId="56021A2E" w14:textId="21DF139D" w:rsidR="0049480B" w:rsidRDefault="0049480B" w:rsidP="0049480B">
      <w:pPr>
        <w:pStyle w:val="20144"/>
      </w:pPr>
      <w:r>
        <w:lastRenderedPageBreak/>
        <w:t>Проверка правильности работы:</w:t>
      </w:r>
    </w:p>
    <w:p w14:paraId="5261AAC8" w14:textId="74EBFE3C" w:rsidR="0049480B" w:rsidRDefault="00825E07" w:rsidP="00A45ECD">
      <w:pPr>
        <w:pStyle w:val="20144"/>
        <w:ind w:firstLine="0"/>
        <w:jc w:val="center"/>
        <w:rPr>
          <w:noProof/>
          <w:lang w:eastAsia="ru-RU"/>
        </w:rPr>
      </w:pPr>
      <w:r w:rsidRPr="00825E07">
        <w:rPr>
          <w:noProof/>
          <w:lang w:eastAsia="ru-RU"/>
        </w:rPr>
        <w:drawing>
          <wp:inline distT="0" distB="0" distL="0" distR="0" wp14:anchorId="1C8543B4" wp14:editId="3F830644">
            <wp:extent cx="1325995" cy="248433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39A0" w14:textId="24293D3C" w:rsidR="008130F8" w:rsidRPr="00727D41" w:rsidRDefault="00A45ECD" w:rsidP="00916D0F">
      <w:pPr>
        <w:pStyle w:val="20144"/>
        <w:spacing w:after="240"/>
        <w:rPr>
          <w:noProof/>
          <w:lang w:eastAsia="ru-RU"/>
        </w:rPr>
      </w:pPr>
      <w:r w:rsidRPr="00A45ECD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</w:t>
      </w:r>
      <w:r w:rsidR="00817011">
        <w:rPr>
          <w:noProof/>
          <w:lang w:eastAsia="ru-RU"/>
        </w:rPr>
        <w:t>п</w:t>
      </w:r>
      <w:r>
        <w:rPr>
          <w:noProof/>
          <w:lang w:eastAsia="ru-RU"/>
        </w:rPr>
        <w:t>рограмма работает корректно.</w:t>
      </w:r>
      <w:bookmarkStart w:id="0" w:name="_GoBack"/>
      <w:bookmarkEnd w:id="0"/>
    </w:p>
    <w:sectPr w:rsidR="008130F8" w:rsidRPr="00727D41" w:rsidSect="008130F8">
      <w:footerReference w:type="even" r:id="rId15"/>
      <w:footerReference w:type="default" r:id="rId16"/>
      <w:headerReference w:type="first" r:id="rId17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F8E42" w14:textId="77777777" w:rsidR="00923B31" w:rsidRDefault="00923B31">
      <w:r>
        <w:separator/>
      </w:r>
    </w:p>
  </w:endnote>
  <w:endnote w:type="continuationSeparator" w:id="0">
    <w:p w14:paraId="5BFFB6A1" w14:textId="77777777" w:rsidR="00923B31" w:rsidRDefault="009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A45ECD">
      <w:rPr>
        <w:rStyle w:val="a8"/>
        <w:noProof/>
        <w:sz w:val="24"/>
        <w:szCs w:val="26"/>
      </w:rPr>
      <w:t>4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A389E" w14:textId="77777777" w:rsidR="00923B31" w:rsidRDefault="00923B31">
      <w:r>
        <w:separator/>
      </w:r>
    </w:p>
  </w:footnote>
  <w:footnote w:type="continuationSeparator" w:id="0">
    <w:p w14:paraId="5E0C5709" w14:textId="77777777" w:rsidR="00923B31" w:rsidRDefault="00923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9B0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97BD3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65D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480B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163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E7F0F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11"/>
    <w:rsid w:val="008170F8"/>
    <w:rsid w:val="00820CD3"/>
    <w:rsid w:val="00821BC3"/>
    <w:rsid w:val="00823EA3"/>
    <w:rsid w:val="008259EE"/>
    <w:rsid w:val="00825E07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2BFD"/>
    <w:rsid w:val="008F32CC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6D0F"/>
    <w:rsid w:val="0091703E"/>
    <w:rsid w:val="009206FF"/>
    <w:rsid w:val="009219EF"/>
    <w:rsid w:val="00923508"/>
    <w:rsid w:val="00923B31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14F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47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5ECD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86A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488B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5FAD"/>
    <w:rsid w:val="00D07010"/>
    <w:rsid w:val="00D075E4"/>
    <w:rsid w:val="00D11F47"/>
    <w:rsid w:val="00D11FD7"/>
    <w:rsid w:val="00D12C11"/>
    <w:rsid w:val="00D13D73"/>
    <w:rsid w:val="00D155DD"/>
    <w:rsid w:val="00D15F45"/>
    <w:rsid w:val="00D16912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8A16-6BAF-4345-B6B6-5FB5C9F4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26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19</cp:revision>
  <cp:lastPrinted>2019-12-25T09:19:00Z</cp:lastPrinted>
  <dcterms:created xsi:type="dcterms:W3CDTF">2020-05-07T11:40:00Z</dcterms:created>
  <dcterms:modified xsi:type="dcterms:W3CDTF">2020-05-28T13:23:00Z</dcterms:modified>
</cp:coreProperties>
</file>
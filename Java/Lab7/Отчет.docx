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5727BC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86EF9">
        <w:rPr>
          <w:b/>
          <w:sz w:val="44"/>
        </w:rPr>
        <w:t>7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403396A" w14:textId="77777777" w:rsidR="00786EF9" w:rsidRDefault="00786EF9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CBAE96E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59195C">
        <w:rPr>
          <w:b/>
        </w:rPr>
        <w:t>Ходин А</w:t>
      </w:r>
      <w:r>
        <w:rPr>
          <w:b/>
        </w:rPr>
        <w:t>.</w:t>
      </w:r>
      <w:r w:rsidR="0059195C">
        <w:rPr>
          <w:b/>
        </w:rPr>
        <w:t>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654C34C" w14:textId="77777777" w:rsidR="00786EF9" w:rsidRPr="0033411F" w:rsidRDefault="00786EF9" w:rsidP="00786EF9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588F316" w14:textId="77777777" w:rsidR="002236F2" w:rsidRDefault="00786EF9" w:rsidP="00786EF9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>Вариант 1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gramStart"/>
      <w:r w:rsidR="002236F2">
        <w:rPr>
          <w:color w:val="000000"/>
          <w:sz w:val="27"/>
          <w:szCs w:val="27"/>
        </w:rPr>
        <w:t>В</w:t>
      </w:r>
      <w:proofErr w:type="gramEnd"/>
      <w:r w:rsidR="002236F2">
        <w:rPr>
          <w:color w:val="000000"/>
          <w:sz w:val="27"/>
          <w:szCs w:val="27"/>
        </w:rPr>
        <w:t xml:space="preserve"> каждом слове текста k-ю букву заменить заданным символом. Если k больше длины слова, корректировку не </w:t>
      </w:r>
      <w:proofErr w:type="spellStart"/>
      <w:r w:rsidR="002236F2">
        <w:rPr>
          <w:color w:val="000000"/>
          <w:sz w:val="27"/>
          <w:szCs w:val="27"/>
        </w:rPr>
        <w:t>выполнять.</w:t>
      </w:r>
    </w:p>
    <w:p w14:paraId="0A8F907E" w14:textId="3D44DAC1" w:rsidR="00786EF9" w:rsidRDefault="00786EF9" w:rsidP="00786EF9">
      <w:pPr>
        <w:pStyle w:val="20144"/>
      </w:pPr>
      <w:r w:rsidRPr="009F168B">
        <w:rPr>
          <w:b/>
        </w:rPr>
        <w:t>Ко</w:t>
      </w:r>
      <w:proofErr w:type="spellEnd"/>
      <w:r w:rsidRPr="009F168B">
        <w:rPr>
          <w:b/>
        </w:rPr>
        <w:t>д программы:</w:t>
      </w:r>
    </w:p>
    <w:p w14:paraId="282095B5" w14:textId="64FD2EF1" w:rsidR="00786EF9" w:rsidRDefault="00571015" w:rsidP="00786EF9">
      <w:pPr>
        <w:pStyle w:val="20144"/>
        <w:ind w:firstLine="0"/>
      </w:pPr>
      <w:r w:rsidRPr="00571015">
        <w:drawing>
          <wp:inline distT="0" distB="0" distL="0" distR="0" wp14:anchorId="5FFEC6B7" wp14:editId="4C1A3B4A">
            <wp:extent cx="5959356" cy="49153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ED6D" w14:textId="61CD4E5A" w:rsidR="00786EF9" w:rsidRPr="0059195C" w:rsidRDefault="00786EF9" w:rsidP="00786EF9">
      <w:pPr>
        <w:pStyle w:val="20144"/>
      </w:pPr>
      <w:r>
        <w:t>Проверка правильности работы:</w:t>
      </w:r>
    </w:p>
    <w:p w14:paraId="772E39A0" w14:textId="44DC5D98" w:rsidR="008130F8" w:rsidRDefault="00571015" w:rsidP="00786EF9">
      <w:pPr>
        <w:pStyle w:val="20144"/>
        <w:jc w:val="center"/>
        <w:rPr>
          <w:noProof/>
          <w:lang w:eastAsia="ru-RU"/>
        </w:rPr>
      </w:pPr>
      <w:r w:rsidRPr="00571015">
        <w:rPr>
          <w:noProof/>
          <w:lang w:eastAsia="ru-RU"/>
        </w:rPr>
        <w:drawing>
          <wp:inline distT="0" distB="0" distL="0" distR="0" wp14:anchorId="54FF5A3F" wp14:editId="63360E68">
            <wp:extent cx="4130398" cy="1310754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9BE" w14:textId="29FC6680" w:rsidR="00786EF9" w:rsidRDefault="00786EF9" w:rsidP="00786EF9">
      <w:pPr>
        <w:pStyle w:val="20144"/>
        <w:rPr>
          <w:noProof/>
          <w:lang w:eastAsia="ru-RU"/>
        </w:rPr>
      </w:pPr>
      <w:r w:rsidRPr="00786EF9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</w:t>
      </w:r>
      <w:r w:rsidR="009D593A">
        <w:rPr>
          <w:noProof/>
          <w:lang w:eastAsia="ru-RU"/>
        </w:rPr>
        <w:t>п</w:t>
      </w:r>
      <w:r>
        <w:rPr>
          <w:noProof/>
          <w:lang w:eastAsia="ru-RU"/>
        </w:rPr>
        <w:t>рограмма работает корректно.</w:t>
      </w:r>
    </w:p>
    <w:p w14:paraId="309E0DCB" w14:textId="68EA067B" w:rsidR="00E05E82" w:rsidRDefault="00E05E82">
      <w:pPr>
        <w:rPr>
          <w:noProof/>
          <w:sz w:val="28"/>
          <w:szCs w:val="32"/>
          <w:lang w:eastAsia="ru-RU"/>
        </w:rPr>
      </w:pPr>
      <w:r>
        <w:rPr>
          <w:noProof/>
          <w:lang w:eastAsia="ru-RU"/>
        </w:rPr>
        <w:br w:type="page"/>
      </w:r>
    </w:p>
    <w:p w14:paraId="0FF713C5" w14:textId="56643E52" w:rsidR="00786EF9" w:rsidRPr="0033411F" w:rsidRDefault="00786EF9" w:rsidP="00786EF9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14BE181A" w14:textId="3B76C07D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6806D9" w:rsidRPr="006806D9">
        <w:rPr>
          <w:b/>
          <w:szCs w:val="28"/>
        </w:rPr>
        <w:t>2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6806D9">
        <w:rPr>
          <w:color w:val="000000"/>
          <w:sz w:val="27"/>
          <w:szCs w:val="27"/>
        </w:rPr>
        <w:t>Найти</w:t>
      </w:r>
      <w:proofErr w:type="gramEnd"/>
      <w:r w:rsidR="006806D9">
        <w:rPr>
          <w:color w:val="000000"/>
          <w:sz w:val="27"/>
          <w:szCs w:val="27"/>
        </w:rPr>
        <w:t xml:space="preserve"> и напечатать, сколько раз повторяется в тексте каждое слово, которое встречается в нем.</w:t>
      </w:r>
    </w:p>
    <w:p w14:paraId="5BAF6560" w14:textId="77777777" w:rsidR="00786EF9" w:rsidRDefault="00786EF9" w:rsidP="00786EF9">
      <w:pPr>
        <w:pStyle w:val="20144"/>
      </w:pPr>
      <w:r w:rsidRPr="009F168B">
        <w:rPr>
          <w:b/>
        </w:rPr>
        <w:t>Код программы:</w:t>
      </w:r>
    </w:p>
    <w:p w14:paraId="77E2EC6D" w14:textId="40C228E0" w:rsidR="00786EF9" w:rsidRDefault="00804243" w:rsidP="002C43B0">
      <w:pPr>
        <w:pStyle w:val="20144"/>
        <w:ind w:firstLine="0"/>
      </w:pPr>
      <w:r w:rsidRPr="00804243">
        <w:drawing>
          <wp:inline distT="0" distB="0" distL="0" distR="0" wp14:anchorId="73A702A5" wp14:editId="691D7C02">
            <wp:extent cx="4839119" cy="357409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FD1" w14:textId="77777777" w:rsidR="00786EF9" w:rsidRDefault="00786EF9" w:rsidP="00786EF9">
      <w:pPr>
        <w:pStyle w:val="20144"/>
      </w:pPr>
      <w:r>
        <w:t>Проверка правильности работы:</w:t>
      </w:r>
    </w:p>
    <w:p w14:paraId="50C95F90" w14:textId="3A5E0137" w:rsidR="00786EF9" w:rsidRDefault="00AF6567" w:rsidP="00786EF9">
      <w:pPr>
        <w:pStyle w:val="20144"/>
        <w:jc w:val="center"/>
        <w:rPr>
          <w:lang w:val="en-US"/>
        </w:rPr>
      </w:pPr>
      <w:r w:rsidRPr="00AF6567">
        <w:rPr>
          <w:lang w:val="en-US"/>
        </w:rPr>
        <w:drawing>
          <wp:inline distT="0" distB="0" distL="0" distR="0" wp14:anchorId="43616FF3" wp14:editId="0C10965F">
            <wp:extent cx="3657917" cy="131075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59C" w14:textId="66E5BC2E" w:rsidR="003E124E" w:rsidRDefault="00786EF9" w:rsidP="00786EF9">
      <w:pPr>
        <w:pStyle w:val="20144"/>
        <w:spacing w:after="240"/>
        <w:jc w:val="left"/>
      </w:pPr>
      <w:r w:rsidRPr="00786EF9">
        <w:rPr>
          <w:b/>
        </w:rPr>
        <w:t>Вывод:</w:t>
      </w:r>
      <w:r>
        <w:t xml:space="preserve"> </w:t>
      </w:r>
      <w:r w:rsidR="00AF6567">
        <w:t>п</w:t>
      </w:r>
      <w:r>
        <w:t>рограмма работает корректно.</w:t>
      </w:r>
    </w:p>
    <w:p w14:paraId="16711C16" w14:textId="77777777" w:rsidR="003E124E" w:rsidRDefault="003E124E">
      <w:pPr>
        <w:rPr>
          <w:sz w:val="28"/>
          <w:szCs w:val="32"/>
          <w:lang w:eastAsia="en-US"/>
        </w:rPr>
      </w:pPr>
      <w:r>
        <w:br w:type="page"/>
      </w:r>
    </w:p>
    <w:p w14:paraId="32165800" w14:textId="7CCD2EC5" w:rsidR="00786EF9" w:rsidRPr="0033411F" w:rsidRDefault="00786EF9" w:rsidP="00786EF9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3</w:t>
      </w:r>
      <w:r w:rsidRPr="0033411F">
        <w:rPr>
          <w:b/>
          <w:sz w:val="32"/>
        </w:rPr>
        <w:t>:</w:t>
      </w:r>
    </w:p>
    <w:p w14:paraId="1E3AC0D5" w14:textId="4AD417F8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3E124E">
        <w:rPr>
          <w:b/>
          <w:szCs w:val="28"/>
        </w:rPr>
        <w:t>6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gramStart"/>
      <w:r w:rsidR="003E124E">
        <w:rPr>
          <w:color w:val="000000"/>
          <w:sz w:val="27"/>
          <w:szCs w:val="27"/>
        </w:rPr>
        <w:t>В</w:t>
      </w:r>
      <w:proofErr w:type="gramEnd"/>
      <w:r w:rsidR="003E124E">
        <w:rPr>
          <w:color w:val="000000"/>
          <w:sz w:val="27"/>
          <w:szCs w:val="27"/>
        </w:rPr>
        <w:t xml:space="preserve"> предложении из n слов первое слово поставить на место второго, второе – на место третьего, и т.д., (n-1)-е слово – на место n-</w:t>
      </w:r>
      <w:proofErr w:type="spellStart"/>
      <w:r w:rsidR="003E124E">
        <w:rPr>
          <w:color w:val="000000"/>
          <w:sz w:val="27"/>
          <w:szCs w:val="27"/>
        </w:rPr>
        <w:t>го</w:t>
      </w:r>
      <w:proofErr w:type="spellEnd"/>
      <w:r w:rsidR="003E124E">
        <w:rPr>
          <w:color w:val="000000"/>
          <w:sz w:val="27"/>
          <w:szCs w:val="27"/>
        </w:rPr>
        <w:t>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</w:t>
      </w:r>
      <w:r>
        <w:rPr>
          <w:color w:val="000000"/>
          <w:sz w:val="27"/>
          <w:szCs w:val="27"/>
        </w:rPr>
        <w:t>.</w:t>
      </w:r>
    </w:p>
    <w:p w14:paraId="4F047422" w14:textId="77777777" w:rsidR="00786EF9" w:rsidRDefault="00786EF9" w:rsidP="00786EF9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35B31416" w14:textId="7A8439E6" w:rsidR="00786EF9" w:rsidRDefault="00A0018E" w:rsidP="00786EF9">
      <w:pPr>
        <w:pStyle w:val="20144"/>
        <w:ind w:firstLine="0"/>
        <w:jc w:val="left"/>
      </w:pPr>
      <w:r w:rsidRPr="00A0018E">
        <w:drawing>
          <wp:inline distT="0" distB="0" distL="0" distR="0" wp14:anchorId="3DAE1D2C" wp14:editId="5BA1FB1F">
            <wp:extent cx="4221846" cy="3040643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B0ED" w14:textId="5295C7AC" w:rsidR="00786EF9" w:rsidRDefault="00786EF9" w:rsidP="00003207">
      <w:pPr>
        <w:pStyle w:val="20144"/>
        <w:jc w:val="left"/>
      </w:pPr>
      <w:r>
        <w:t>Проверка правильности работы:</w:t>
      </w:r>
    </w:p>
    <w:p w14:paraId="07EBA627" w14:textId="556DDA38" w:rsidR="00786EF9" w:rsidRPr="00816B5F" w:rsidRDefault="00816B5F" w:rsidP="00786EF9">
      <w:pPr>
        <w:pStyle w:val="20144"/>
        <w:ind w:firstLine="0"/>
        <w:jc w:val="left"/>
        <w:rPr>
          <w:lang w:val="en-US"/>
        </w:rPr>
      </w:pPr>
      <w:r w:rsidRPr="00816B5F">
        <w:rPr>
          <w:lang w:val="en-US"/>
        </w:rPr>
        <w:drawing>
          <wp:inline distT="0" distB="0" distL="0" distR="0" wp14:anchorId="725985FC" wp14:editId="6F76071C">
            <wp:extent cx="3360711" cy="518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0B2" w14:textId="65091C8C" w:rsidR="00786EF9" w:rsidRDefault="00786EF9" w:rsidP="00786EF9">
      <w:pPr>
        <w:pStyle w:val="20144"/>
        <w:spacing w:after="240"/>
        <w:jc w:val="left"/>
      </w:pPr>
      <w:r w:rsidRPr="00003207">
        <w:rPr>
          <w:b/>
        </w:rPr>
        <w:t>Вывод:</w:t>
      </w:r>
      <w:r>
        <w:t xml:space="preserve"> </w:t>
      </w:r>
      <w:r w:rsidR="00C33732">
        <w:t>п</w:t>
      </w:r>
      <w:r w:rsidR="00003207">
        <w:t>рограмма работает корректно.</w:t>
      </w:r>
    </w:p>
    <w:p w14:paraId="0E2CF17E" w14:textId="77777777" w:rsidR="000D76F9" w:rsidRDefault="000D76F9">
      <w:pPr>
        <w:rPr>
          <w:b/>
          <w:sz w:val="32"/>
          <w:szCs w:val="32"/>
          <w:lang w:eastAsia="en-US"/>
        </w:rPr>
      </w:pPr>
      <w:r>
        <w:rPr>
          <w:b/>
          <w:sz w:val="32"/>
        </w:rPr>
        <w:br w:type="page"/>
      </w:r>
    </w:p>
    <w:p w14:paraId="51B00721" w14:textId="7CD839C3" w:rsidR="00003207" w:rsidRPr="0033411F" w:rsidRDefault="00003207" w:rsidP="00003207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4</w:t>
      </w:r>
      <w:r w:rsidRPr="0033411F">
        <w:rPr>
          <w:b/>
          <w:sz w:val="32"/>
        </w:rPr>
        <w:t>:</w:t>
      </w:r>
    </w:p>
    <w:p w14:paraId="126EA72A" w14:textId="088D24D7" w:rsidR="009425A2" w:rsidRDefault="00003207" w:rsidP="00003207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 xml:space="preserve">Вариант </w:t>
      </w:r>
      <w:r w:rsidR="009425A2">
        <w:rPr>
          <w:b/>
          <w:szCs w:val="28"/>
        </w:rPr>
        <w:t>5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9425A2">
        <w:rPr>
          <w:color w:val="000000"/>
          <w:sz w:val="27"/>
          <w:szCs w:val="27"/>
        </w:rPr>
        <w:t>Заменить</w:t>
      </w:r>
      <w:proofErr w:type="gramEnd"/>
      <w:r w:rsidR="009425A2">
        <w:rPr>
          <w:color w:val="000000"/>
          <w:sz w:val="27"/>
          <w:szCs w:val="27"/>
        </w:rPr>
        <w:t xml:space="preserve"> все одинаковые рядом стоящие символы в тексте одним символом</w:t>
      </w:r>
    </w:p>
    <w:p w14:paraId="66177555" w14:textId="33F328BD" w:rsidR="00003207" w:rsidRDefault="00003207" w:rsidP="0000320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3D571AE8" w14:textId="39A23DA7" w:rsidR="00003207" w:rsidRDefault="008200B4" w:rsidP="00003207">
      <w:pPr>
        <w:pStyle w:val="20144"/>
        <w:spacing w:after="240"/>
        <w:ind w:firstLine="0"/>
        <w:jc w:val="left"/>
      </w:pPr>
      <w:r w:rsidRPr="008200B4">
        <w:drawing>
          <wp:inline distT="0" distB="0" distL="0" distR="0" wp14:anchorId="2023FEF2" wp14:editId="1FF84F9A">
            <wp:extent cx="4077053" cy="4130398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753" w14:textId="77777777" w:rsidR="00003207" w:rsidRDefault="00003207" w:rsidP="00003207">
      <w:pPr>
        <w:pStyle w:val="20144"/>
        <w:jc w:val="left"/>
      </w:pPr>
      <w:r>
        <w:t>Проверка правильности работы:</w:t>
      </w:r>
    </w:p>
    <w:p w14:paraId="1F0610CF" w14:textId="50843C07" w:rsidR="00003207" w:rsidRDefault="00ED0EDD" w:rsidP="00003207">
      <w:pPr>
        <w:pStyle w:val="20144"/>
        <w:ind w:firstLine="0"/>
        <w:jc w:val="center"/>
        <w:rPr>
          <w:lang w:val="en-US"/>
        </w:rPr>
      </w:pPr>
      <w:r w:rsidRPr="00ED0EDD">
        <w:rPr>
          <w:lang w:val="en-US"/>
        </w:rPr>
        <w:drawing>
          <wp:inline distT="0" distB="0" distL="0" distR="0" wp14:anchorId="7BFFB1A1" wp14:editId="1B4E6C92">
            <wp:extent cx="2789162" cy="5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3CB7" w14:textId="7ED5A945" w:rsidR="00003207" w:rsidRPr="00003207" w:rsidRDefault="00003207" w:rsidP="00003207">
      <w:pPr>
        <w:pStyle w:val="20144"/>
        <w:spacing w:after="240"/>
      </w:pPr>
      <w:r w:rsidRPr="00003207">
        <w:rPr>
          <w:b/>
        </w:rPr>
        <w:t>Вывод:</w:t>
      </w:r>
      <w:r w:rsidR="00ED0EDD">
        <w:t xml:space="preserve"> п</w:t>
      </w:r>
      <w:bookmarkStart w:id="0" w:name="_GoBack"/>
      <w:bookmarkEnd w:id="0"/>
      <w:r>
        <w:t>рограмма работает корректно.</w:t>
      </w:r>
    </w:p>
    <w:sectPr w:rsidR="00003207" w:rsidRPr="00003207" w:rsidSect="008130F8">
      <w:footerReference w:type="even" r:id="rId17"/>
      <w:footerReference w:type="default" r:id="rId18"/>
      <w:headerReference w:type="first" r:id="rId19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2CD1B" w14:textId="77777777" w:rsidR="00F157B2" w:rsidRDefault="00F157B2">
      <w:r>
        <w:separator/>
      </w:r>
    </w:p>
  </w:endnote>
  <w:endnote w:type="continuationSeparator" w:id="0">
    <w:p w14:paraId="02D29E1D" w14:textId="77777777" w:rsidR="00F157B2" w:rsidRDefault="00F1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0320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A4EE2" w14:textId="77777777" w:rsidR="00F157B2" w:rsidRDefault="00F157B2">
      <w:r>
        <w:separator/>
      </w:r>
    </w:p>
  </w:footnote>
  <w:footnote w:type="continuationSeparator" w:id="0">
    <w:p w14:paraId="6BFDCE80" w14:textId="77777777" w:rsidR="00F157B2" w:rsidRDefault="00F15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3207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6F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36F2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43B0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124E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101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195C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6D9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6EF9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4243"/>
    <w:rsid w:val="008070AD"/>
    <w:rsid w:val="008106C5"/>
    <w:rsid w:val="00811D1D"/>
    <w:rsid w:val="008130F8"/>
    <w:rsid w:val="00816B5F"/>
    <w:rsid w:val="008170F8"/>
    <w:rsid w:val="008200B4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25A2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93A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018E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3FCF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AF6567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732"/>
    <w:rsid w:val="00C33D3E"/>
    <w:rsid w:val="00C344E1"/>
    <w:rsid w:val="00C34F2E"/>
    <w:rsid w:val="00C35DF5"/>
    <w:rsid w:val="00C37343"/>
    <w:rsid w:val="00C41349"/>
    <w:rsid w:val="00C41D67"/>
    <w:rsid w:val="00C42213"/>
    <w:rsid w:val="00C4302D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05E82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0EDD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7B2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426C-D887-45C5-AF7B-00C5096B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56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22</cp:revision>
  <cp:lastPrinted>2019-12-25T09:19:00Z</cp:lastPrinted>
  <dcterms:created xsi:type="dcterms:W3CDTF">2020-05-07T11:40:00Z</dcterms:created>
  <dcterms:modified xsi:type="dcterms:W3CDTF">2020-05-28T13:46:00Z</dcterms:modified>
</cp:coreProperties>
</file>
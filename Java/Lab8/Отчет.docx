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7004F861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0A0F03">
        <w:rPr>
          <w:b/>
          <w:sz w:val="44"/>
        </w:rPr>
        <w:t>8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2582385" w14:textId="36A4C76F" w:rsidR="000C2054" w:rsidRPr="005413B8" w:rsidRDefault="005413B8" w:rsidP="005413B8">
      <w:pPr>
        <w:jc w:val="center"/>
        <w:rPr>
          <w:sz w:val="32"/>
        </w:rPr>
      </w:pPr>
      <w:r w:rsidRPr="005413B8">
        <w:rPr>
          <w:sz w:val="32"/>
        </w:rPr>
        <w:t>Вариант</w:t>
      </w:r>
      <w:r w:rsidR="000A0F03">
        <w:rPr>
          <w:sz w:val="32"/>
        </w:rPr>
        <w:t xml:space="preserve"> 2</w:t>
      </w:r>
    </w:p>
    <w:p w14:paraId="4A57848D" w14:textId="77777777" w:rsidR="000C2054" w:rsidRDefault="000C205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05A51F2C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7403AC">
        <w:rPr>
          <w:b/>
        </w:rPr>
        <w:t>Ходин А</w:t>
      </w:r>
      <w:r>
        <w:rPr>
          <w:b/>
        </w:rPr>
        <w:t>.</w:t>
      </w:r>
      <w:r w:rsidR="007403AC">
        <w:rPr>
          <w:b/>
        </w:rPr>
        <w:t>В.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5BAD713D" w14:textId="050B4C2D" w:rsidR="000A0F03" w:rsidRPr="0033411F" w:rsidRDefault="000A0F03" w:rsidP="000A0F03">
      <w:pPr>
        <w:pStyle w:val="20144"/>
        <w:rPr>
          <w:color w:val="000000"/>
          <w:szCs w:val="28"/>
        </w:rPr>
      </w:pPr>
      <w:r>
        <w:rPr>
          <w:b/>
          <w:sz w:val="32"/>
        </w:rPr>
        <w:lastRenderedPageBreak/>
        <w:t>Задание</w:t>
      </w:r>
      <w:r w:rsidRPr="0033411F">
        <w:rPr>
          <w:b/>
          <w:sz w:val="32"/>
        </w:rPr>
        <w:t>:</w:t>
      </w:r>
      <w:r w:rsidRPr="0033411F">
        <w:rPr>
          <w:szCs w:val="28"/>
        </w:rPr>
        <w:t xml:space="preserve"> </w:t>
      </w:r>
      <w:r>
        <w:rPr>
          <w:color w:val="000000"/>
          <w:sz w:val="27"/>
          <w:szCs w:val="27"/>
        </w:rPr>
        <w:t>Реализовать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RIGHT.</w:t>
      </w:r>
    </w:p>
    <w:p w14:paraId="772E39A0" w14:textId="1D7605BC" w:rsidR="008130F8" w:rsidRDefault="000A0F03" w:rsidP="000A0F03">
      <w:pPr>
        <w:pStyle w:val="20144"/>
      </w:pPr>
      <w:r w:rsidRPr="009F168B">
        <w:rPr>
          <w:b/>
        </w:rPr>
        <w:t>Код программы:</w:t>
      </w:r>
    </w:p>
    <w:p w14:paraId="53C6B74A" w14:textId="47617C0F" w:rsidR="000A0F03" w:rsidRDefault="001223BC" w:rsidP="000A0F03">
      <w:pPr>
        <w:pStyle w:val="20144"/>
        <w:spacing w:line="240" w:lineRule="auto"/>
        <w:jc w:val="center"/>
      </w:pPr>
      <w:r w:rsidRPr="001223BC">
        <w:drawing>
          <wp:inline distT="0" distB="0" distL="0" distR="0" wp14:anchorId="5D2DF9AB" wp14:editId="2A7C8898">
            <wp:extent cx="3055620" cy="212936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9854" cy="213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3BC">
        <w:drawing>
          <wp:inline distT="0" distB="0" distL="0" distR="0" wp14:anchorId="595A5828" wp14:editId="09D4D458">
            <wp:extent cx="2861990" cy="2811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9941" cy="281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3BC">
        <w:drawing>
          <wp:inline distT="0" distB="0" distL="0" distR="0" wp14:anchorId="01E13819" wp14:editId="3831D918">
            <wp:extent cx="3330229" cy="1707028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191A" w14:textId="77777777" w:rsidR="000D4EC2" w:rsidRDefault="000D4EC2">
      <w:pPr>
        <w:rPr>
          <w:sz w:val="28"/>
          <w:szCs w:val="32"/>
          <w:lang w:eastAsia="en-US"/>
        </w:rPr>
      </w:pPr>
      <w:r>
        <w:br w:type="page"/>
      </w:r>
    </w:p>
    <w:p w14:paraId="603743A2" w14:textId="1FA83745" w:rsidR="000A0F03" w:rsidRDefault="000A0F03" w:rsidP="000A0F03">
      <w:pPr>
        <w:pStyle w:val="20144"/>
      </w:pPr>
      <w:r>
        <w:lastRenderedPageBreak/>
        <w:t>Проверка правильности работы:</w:t>
      </w:r>
    </w:p>
    <w:p w14:paraId="2504CD86" w14:textId="48AF2F42" w:rsidR="000A0F03" w:rsidRDefault="000D4EC2" w:rsidP="000A0F03">
      <w:pPr>
        <w:pStyle w:val="20144"/>
        <w:jc w:val="center"/>
      </w:pPr>
      <w:r w:rsidRPr="000D4EC2">
        <w:drawing>
          <wp:inline distT="0" distB="0" distL="0" distR="0" wp14:anchorId="03B4CCD9" wp14:editId="4A235A74">
            <wp:extent cx="480102" cy="16841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0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3AC08F" w14:textId="55A8E733" w:rsidR="000A0F03" w:rsidRPr="00727D41" w:rsidRDefault="000A0F03" w:rsidP="000A0F03">
      <w:pPr>
        <w:pStyle w:val="20144"/>
      </w:pPr>
      <w:r w:rsidRPr="000A0F03">
        <w:rPr>
          <w:b/>
        </w:rPr>
        <w:t>Вывод:</w:t>
      </w:r>
      <w:r>
        <w:t xml:space="preserve"> Программа использует многопоточность для параллельного вывода в консоль. За счет задержек слова появляются последовательно. Программа работает корректно.</w:t>
      </w:r>
    </w:p>
    <w:sectPr w:rsidR="000A0F03" w:rsidRPr="00727D41" w:rsidSect="008130F8">
      <w:footerReference w:type="even" r:id="rId13"/>
      <w:footerReference w:type="default" r:id="rId14"/>
      <w:headerReference w:type="first" r:id="rId15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A5326" w14:textId="77777777" w:rsidR="006D4B76" w:rsidRDefault="006D4B76">
      <w:r>
        <w:separator/>
      </w:r>
    </w:p>
  </w:endnote>
  <w:endnote w:type="continuationSeparator" w:id="0">
    <w:p w14:paraId="61217D6F" w14:textId="77777777" w:rsidR="006D4B76" w:rsidRDefault="006D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0A0F03">
      <w:rPr>
        <w:rStyle w:val="a8"/>
        <w:noProof/>
        <w:sz w:val="24"/>
        <w:szCs w:val="26"/>
      </w:rPr>
      <w:t>1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FDCA8" w14:textId="77777777" w:rsidR="006D4B76" w:rsidRDefault="006D4B76">
      <w:r>
        <w:separator/>
      </w:r>
    </w:p>
  </w:footnote>
  <w:footnote w:type="continuationSeparator" w:id="0">
    <w:p w14:paraId="37C05020" w14:textId="77777777" w:rsidR="006D4B76" w:rsidRDefault="006D4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25FBC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0F0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4EC2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3BC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D4B76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3AC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B9DB7-7EE0-4A56-96CC-A02D6DCFF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13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Александр Ходин</cp:lastModifiedBy>
  <cp:revision>7</cp:revision>
  <cp:lastPrinted>2019-12-25T09:19:00Z</cp:lastPrinted>
  <dcterms:created xsi:type="dcterms:W3CDTF">2020-05-07T11:40:00Z</dcterms:created>
  <dcterms:modified xsi:type="dcterms:W3CDTF">2020-05-28T13:50:00Z</dcterms:modified>
</cp:coreProperties>
</file>